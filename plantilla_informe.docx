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235C" w:rsidRPr="003D235C" w:rsidRDefault="003D235C" w:rsidP="003D235C">
      <w:pPr>
        <w:pStyle w:val="Ttulo1"/>
        <w:rPr>
          <w:lang w:val="es-419"/>
        </w:rPr>
      </w:pPr>
      <w:r w:rsidRPr="003D235C">
        <w:rPr>
          <w:lang w:val="es-419"/>
        </w:rPr>
        <w:t>Título del trabajo</w:t>
      </w:r>
    </w:p>
    <w:p w:rsidR="003D235C" w:rsidRPr="003D235C" w:rsidRDefault="003D235C" w:rsidP="00C01D88">
      <w:pPr>
        <w:spacing w:before="0" w:after="0"/>
        <w:jc w:val="center"/>
        <w:rPr>
          <w:lang w:val="es-419"/>
        </w:rPr>
      </w:pPr>
      <w:r w:rsidRPr="003D235C">
        <w:rPr>
          <w:lang w:val="es-419"/>
        </w:rPr>
        <w:t>Taller de Sistemas Operativos</w:t>
      </w:r>
    </w:p>
    <w:p w:rsidR="003D235C" w:rsidRPr="003D235C" w:rsidRDefault="003D235C" w:rsidP="00C01D88">
      <w:pPr>
        <w:spacing w:before="0" w:after="0"/>
        <w:jc w:val="center"/>
        <w:rPr>
          <w:lang w:val="es-419"/>
        </w:rPr>
      </w:pPr>
      <w:r w:rsidRPr="003D235C">
        <w:rPr>
          <w:lang w:val="es-419"/>
        </w:rPr>
        <w:t>Escuela de Ingeniería Informática</w:t>
      </w:r>
    </w:p>
    <w:p w:rsidR="003D235C" w:rsidRPr="003D235C" w:rsidRDefault="003D235C" w:rsidP="003D235C">
      <w:pPr>
        <w:jc w:val="center"/>
        <w:rPr>
          <w:lang w:val="es-419"/>
        </w:rPr>
      </w:pPr>
      <w:r w:rsidRPr="003D235C">
        <w:rPr>
          <w:lang w:val="es-419"/>
        </w:rPr>
        <w:t>Nombre Apellido1 Apellido2</w:t>
      </w:r>
    </w:p>
    <w:p w:rsidR="003D235C" w:rsidRPr="003D235C" w:rsidRDefault="003D235C" w:rsidP="003D235C">
      <w:pPr>
        <w:jc w:val="center"/>
        <w:rPr>
          <w:lang w:val="es-419"/>
        </w:rPr>
      </w:pPr>
      <w:r w:rsidRPr="003D235C">
        <w:rPr>
          <w:lang w:val="es-419"/>
        </w:rPr>
        <w:t>correo@alumnos.uv.cl</w:t>
      </w:r>
    </w:p>
    <w:p w:rsidR="003D235C" w:rsidRPr="003D235C" w:rsidRDefault="003D235C" w:rsidP="003D235C">
      <w:pPr>
        <w:pStyle w:val="Resumen"/>
      </w:pPr>
      <w:r w:rsidRPr="003D235C">
        <w:rPr>
          <w:b/>
          <w:bCs/>
        </w:rPr>
        <w:t>Resumen</w:t>
      </w:r>
      <w:r w:rsidRPr="003D235C">
        <w:t>. El resumen debe escribirse en españo y tener una longitud de entre 100-150 palabras. El tipo de letra es Times New Roman en cursiva y de tamaño 10. Debe declarar los objetivos del trabajo y debe responder abordar los temas de qué fue lo realizado, cómo fue realizado y cuáles son los principales resultados y hallazgos. Como recomendación, se debe escribir después que el resto del documento esté escrito.</w:t>
      </w:r>
    </w:p>
    <w:p w:rsidR="003D235C" w:rsidRPr="003D235C" w:rsidRDefault="003D235C" w:rsidP="003D235C">
      <w:pPr>
        <w:pStyle w:val="Ttulo2"/>
        <w:rPr>
          <w:lang w:val="es-419"/>
        </w:rPr>
      </w:pPr>
      <w:r w:rsidRPr="003D235C">
        <w:rPr>
          <w:lang w:val="es-419"/>
        </w:rPr>
        <w:t>Instrucciones</w:t>
      </w:r>
    </w:p>
    <w:p w:rsidR="003D235C" w:rsidRPr="003D235C" w:rsidRDefault="003D235C" w:rsidP="003D235C">
      <w:pPr>
        <w:rPr>
          <w:lang w:val="es-419"/>
        </w:rPr>
      </w:pPr>
      <w:r w:rsidRPr="003D235C">
        <w:rPr>
          <w:lang w:val="es-419"/>
        </w:rPr>
        <w:t xml:space="preserve">Este documento es un ejemplo del formato de presentación deseado, y contiene información concerniente al diseño general del documento, familias tipográficas, y tamaños de tipografía apropiados. </w:t>
      </w:r>
    </w:p>
    <w:p w:rsidR="003D235C" w:rsidRPr="003D235C" w:rsidRDefault="003D235C" w:rsidP="003D235C">
      <w:pPr>
        <w:pStyle w:val="Ttulo3"/>
        <w:rPr>
          <w:lang w:val="es-419"/>
        </w:rPr>
      </w:pPr>
      <w:r w:rsidRPr="003D235C">
        <w:rPr>
          <w:lang w:val="es-419"/>
        </w:rPr>
        <w:t xml:space="preserve">Normas Generales </w:t>
      </w:r>
    </w:p>
    <w:p w:rsidR="003D235C" w:rsidRPr="003D235C" w:rsidRDefault="003D235C" w:rsidP="003D235C">
      <w:pPr>
        <w:rPr>
          <w:lang w:val="es-419"/>
        </w:rPr>
      </w:pPr>
      <w:r w:rsidRPr="003D235C">
        <w:rPr>
          <w:lang w:val="es-419"/>
        </w:rPr>
        <w:t>El trabajo tendrá una extensión no superior a 10 páginas. El trabajo tendrá una extensión no superior a 10 páginas. El trabajo tendrá una extensión no superior a 10 páginas. El trabajo tendrá una extensión no superior a 10 páginas.</w:t>
      </w:r>
    </w:p>
    <w:p w:rsidR="003D235C" w:rsidRPr="003D235C" w:rsidRDefault="003D235C" w:rsidP="003D235C">
      <w:pPr>
        <w:pStyle w:val="Ttulo3"/>
        <w:rPr>
          <w:lang w:val="es-419"/>
        </w:rPr>
      </w:pPr>
      <w:r w:rsidRPr="003D235C">
        <w:rPr>
          <w:lang w:val="es-419"/>
        </w:rPr>
        <w:t xml:space="preserve">Familias Tipográficas y Tamaños </w:t>
      </w:r>
    </w:p>
    <w:p w:rsidR="003D235C" w:rsidRPr="003D235C" w:rsidRDefault="003D235C" w:rsidP="003D235C">
      <w:pPr>
        <w:rPr>
          <w:lang w:val="es-419"/>
        </w:rPr>
      </w:pPr>
      <w:r w:rsidRPr="003D235C">
        <w:rPr>
          <w:lang w:val="es-419"/>
        </w:rPr>
        <w:t xml:space="preserve">Utilice tipografía Times New Roman. El tamaño recomendado para el cuerpo del texto es de 10 puntos y para el Título del artículo 16 puntos. El tamaño mínimo para los títulos de las tablas, figuras y notas al pie de  página es de 8 puntos. </w:t>
      </w:r>
    </w:p>
    <w:p w:rsidR="003D235C" w:rsidRPr="003D235C" w:rsidRDefault="003D235C" w:rsidP="003D235C">
      <w:pPr>
        <w:pStyle w:val="Ttulo3"/>
        <w:rPr>
          <w:lang w:val="es-419"/>
        </w:rPr>
      </w:pPr>
      <w:r w:rsidRPr="003D235C">
        <w:rPr>
          <w:lang w:val="es-419"/>
        </w:rPr>
        <w:t xml:space="preserve">Formato </w:t>
      </w:r>
    </w:p>
    <w:p w:rsidR="003D235C" w:rsidRPr="003D235C" w:rsidRDefault="003D235C" w:rsidP="003D235C">
      <w:pPr>
        <w:rPr>
          <w:lang w:val="es-419"/>
        </w:rPr>
      </w:pPr>
      <w:r w:rsidRPr="003D235C">
        <w:rPr>
          <w:lang w:val="es-419"/>
        </w:rPr>
        <w:t>En el diseño de su documento se debe ajustar a un tamaño carta y seguir los patrones de estilo de este documento, como por ejemplo, las diferentes secciones estarán numeradas con números arábigos. En caso que deba separar una sección en subsecciones, adopte el estilo utilizado en estas instrucciones.</w:t>
      </w:r>
    </w:p>
    <w:p w:rsidR="003D235C" w:rsidRPr="003D235C" w:rsidRDefault="003D235C" w:rsidP="003D235C">
      <w:pPr>
        <w:pStyle w:val="Ttulo3"/>
        <w:rPr>
          <w:lang w:val="es-419"/>
        </w:rPr>
      </w:pPr>
      <w:r w:rsidRPr="003D235C">
        <w:rPr>
          <w:lang w:val="es-419"/>
        </w:rPr>
        <w:t xml:space="preserve">Requerimientos Adicionales </w:t>
      </w:r>
    </w:p>
    <w:p w:rsidR="003D235C" w:rsidRPr="003D235C" w:rsidRDefault="003D235C" w:rsidP="003D235C">
      <w:pPr>
        <w:rPr>
          <w:lang w:val="es-419"/>
        </w:rPr>
      </w:pPr>
      <w:r w:rsidRPr="003D235C">
        <w:rPr>
          <w:lang w:val="es-419"/>
        </w:rPr>
        <w:t>En esta sección se presentan las instrucciones de edición para las figuras, tablas, abreviaturas y acrónimos.</w:t>
      </w:r>
    </w:p>
    <w:p w:rsidR="003D235C" w:rsidRPr="003D235C" w:rsidRDefault="003D235C" w:rsidP="003D235C">
      <w:pPr>
        <w:pStyle w:val="Ttulo4"/>
        <w:rPr>
          <w:lang w:val="es-419"/>
        </w:rPr>
      </w:pPr>
      <w:r w:rsidRPr="003D235C">
        <w:rPr>
          <w:lang w:val="es-419"/>
        </w:rPr>
        <w:t xml:space="preserve">Figuras y Tablas </w:t>
      </w:r>
    </w:p>
    <w:p w:rsidR="003D235C" w:rsidRPr="003D235C" w:rsidRDefault="003D235C" w:rsidP="003D235C">
      <w:pPr>
        <w:rPr>
          <w:lang w:val="es-419"/>
        </w:rPr>
      </w:pPr>
      <w:r w:rsidRPr="003D235C">
        <w:rPr>
          <w:lang w:val="es-419"/>
        </w:rPr>
        <w:t xml:space="preserve">Sitúe las figuras y tablas en el extremo superior o inferior de las columnas; evite ubicarlas en medio de las columnas. Las figuras y tablas de gran tamaño podrán extenderse sobre ambas columnas. La descripción de las figuras deberá ubicarse debajo de las mismas. Edite las figuras en escala de grises. El título de las tablas deberá ubicarse sobre ellas. Evite ubicar las figuras y tablas antes de su primera mención en el texto. Use la abreviatura </w:t>
      </w:r>
      <w:r w:rsidRPr="003D235C">
        <w:rPr>
          <w:lang w:val="es-419"/>
        </w:rPr>
        <w:lastRenderedPageBreak/>
        <w:t>Fig. x para referirse a una figura o gráfico y Tabla x para referirse a una tabla. Todas las figuras y tablas deben estan referenciadas en el documento.</w:t>
      </w:r>
    </w:p>
    <w:p w:rsidR="003D235C" w:rsidRPr="003D235C" w:rsidRDefault="003D235C" w:rsidP="003D235C">
      <w:pPr>
        <w:pStyle w:val="Ttulo4"/>
        <w:rPr>
          <w:lang w:val="es-419"/>
        </w:rPr>
      </w:pPr>
      <w:r w:rsidRPr="003D235C">
        <w:rPr>
          <w:lang w:val="es-419"/>
        </w:rPr>
        <w:t xml:space="preserve">Abreviaturas y Acrónimos </w:t>
      </w:r>
    </w:p>
    <w:p w:rsidR="003D235C" w:rsidRPr="003D235C" w:rsidRDefault="003D235C" w:rsidP="003D235C">
      <w:pPr>
        <w:rPr>
          <w:lang w:val="es-419"/>
        </w:rPr>
      </w:pPr>
      <w:r w:rsidRPr="003D235C">
        <w:rPr>
          <w:lang w:val="es-419"/>
        </w:rPr>
        <w:t xml:space="preserve">Defina las abreviaturas y acrónimos la primera vez que sean utilizadas en el texto. Evite emplear abreviaturas en el título, salvo que resulte imprescindible. </w:t>
      </w:r>
    </w:p>
    <w:p w:rsidR="003D235C" w:rsidRPr="003D235C" w:rsidRDefault="003D235C" w:rsidP="003D235C">
      <w:pPr>
        <w:pStyle w:val="Ttulo3"/>
        <w:rPr>
          <w:lang w:val="es-419"/>
        </w:rPr>
      </w:pPr>
      <w:r w:rsidRPr="003D235C">
        <w:rPr>
          <w:lang w:val="es-419"/>
        </w:rPr>
        <w:t xml:space="preserve">Referencias bibliográficas </w:t>
      </w:r>
    </w:p>
    <w:p w:rsidR="003D235C" w:rsidRPr="003D235C" w:rsidRDefault="003D235C" w:rsidP="003D235C">
      <w:pPr>
        <w:rPr>
          <w:lang w:val="es-419"/>
        </w:rPr>
      </w:pPr>
      <w:r w:rsidRPr="003D235C">
        <w:rPr>
          <w:lang w:val="es-419"/>
        </w:rPr>
        <w:t>Utilice el formato estándar de IEEE Computer o Communications of the ACM para las referencias, es decir, una lista numerada, ordenada alfabéticamente por apellido del primer autor y referenciada en el texto por un número entre corchetes (ejem., “[1]”). Todas las referencias deben estar utilizadas en el documento.</w:t>
      </w:r>
    </w:p>
    <w:p w:rsidR="003D235C" w:rsidRPr="003D235C" w:rsidRDefault="003D235C" w:rsidP="003D235C">
      <w:pPr>
        <w:rPr>
          <w:lang w:val="es-419"/>
        </w:rPr>
      </w:pPr>
      <w:r w:rsidRPr="003D235C">
        <w:rPr>
          <w:lang w:val="es-419"/>
        </w:rPr>
        <w:t>Todas las referencias deben ser documentos accesibles públicamente y de preferencia de librerías científicas y técnicas. Evite el uso de referencias a URL.</w:t>
      </w:r>
    </w:p>
    <w:p w:rsidR="003D235C" w:rsidRPr="003D235C" w:rsidRDefault="003D235C" w:rsidP="003D235C">
      <w:pPr>
        <w:pStyle w:val="Ttulo2"/>
        <w:rPr>
          <w:lang w:val="es-419"/>
        </w:rPr>
      </w:pPr>
      <w:r w:rsidRPr="003D235C">
        <w:rPr>
          <w:lang w:val="es-419"/>
        </w:rPr>
        <w:t>Estructura del documento</w:t>
      </w:r>
    </w:p>
    <w:p w:rsidR="003D235C" w:rsidRDefault="003D235C" w:rsidP="003D235C">
      <w:pPr>
        <w:pStyle w:val="Ttulo3"/>
        <w:rPr>
          <w:lang w:val="es-419"/>
        </w:rPr>
      </w:pPr>
      <w:r>
        <w:rPr>
          <w:lang w:val="es-419"/>
        </w:rPr>
        <w:t>Introducción</w:t>
      </w:r>
    </w:p>
    <w:p w:rsidR="003D235C" w:rsidRDefault="003D235C" w:rsidP="003D235C">
      <w:pPr>
        <w:rPr>
          <w:lang w:val="es-419"/>
        </w:rPr>
      </w:pPr>
      <w:r w:rsidRPr="003D235C">
        <w:rPr>
          <w:lang w:val="es-419"/>
        </w:rPr>
        <w:t xml:space="preserve">Esta sección provee el marco teórico </w:t>
      </w:r>
      <w:r w:rsidR="006A6F7E">
        <w:rPr>
          <w:lang w:val="es-419"/>
        </w:rPr>
        <w:t>que da</w:t>
      </w:r>
      <w:r w:rsidRPr="003D235C">
        <w:rPr>
          <w:lang w:val="es-419"/>
        </w:rPr>
        <w:t xml:space="preserve"> sustent</w:t>
      </w:r>
      <w:r w:rsidR="006A6F7E">
        <w:rPr>
          <w:lang w:val="es-419"/>
        </w:rPr>
        <w:t>o</w:t>
      </w:r>
      <w:r w:rsidRPr="003D235C">
        <w:rPr>
          <w:lang w:val="es-419"/>
        </w:rPr>
        <w:t xml:space="preserve"> el desarrollo </w:t>
      </w:r>
      <w:r w:rsidR="006A6F7E">
        <w:rPr>
          <w:lang w:val="es-419"/>
        </w:rPr>
        <w:t>del taller o del trabajo realizado</w:t>
      </w:r>
      <w:r w:rsidRPr="003D235C">
        <w:rPr>
          <w:lang w:val="es-419"/>
        </w:rPr>
        <w:t>. Debe</w:t>
      </w:r>
      <w:r w:rsidR="006A6F7E">
        <w:rPr>
          <w:lang w:val="es-419"/>
        </w:rPr>
        <w:t xml:space="preserve"> </w:t>
      </w:r>
      <w:r w:rsidRPr="003D235C">
        <w:rPr>
          <w:lang w:val="es-419"/>
        </w:rPr>
        <w:t xml:space="preserve">incluir información </w:t>
      </w:r>
      <w:r w:rsidR="006A6F7E">
        <w:rPr>
          <w:lang w:val="es-419"/>
        </w:rPr>
        <w:t>que esté avalada por referencias científicas o técnicas</w:t>
      </w:r>
      <w:r w:rsidRPr="003D235C">
        <w:rPr>
          <w:lang w:val="es-419"/>
        </w:rPr>
        <w:t xml:space="preserve">. Debería incluirse también una </w:t>
      </w:r>
      <w:r w:rsidR="006A6F7E">
        <w:rPr>
          <w:lang w:val="es-419"/>
        </w:rPr>
        <w:t>descripción</w:t>
      </w:r>
      <w:r w:rsidRPr="003D235C">
        <w:rPr>
          <w:lang w:val="es-419"/>
        </w:rPr>
        <w:t xml:space="preserve"> sobre los objetivos </w:t>
      </w:r>
      <w:r w:rsidR="006A6F7E">
        <w:rPr>
          <w:lang w:val="es-419"/>
        </w:rPr>
        <w:t>del taller a realizar</w:t>
      </w:r>
      <w:r w:rsidRPr="003D235C">
        <w:rPr>
          <w:lang w:val="es-419"/>
        </w:rPr>
        <w:t>, estudios</w:t>
      </w:r>
      <w:r w:rsidR="006A6F7E">
        <w:rPr>
          <w:lang w:val="es-419"/>
        </w:rPr>
        <w:t xml:space="preserve"> o trabajos</w:t>
      </w:r>
      <w:r w:rsidRPr="003D235C">
        <w:rPr>
          <w:lang w:val="es-419"/>
        </w:rPr>
        <w:t xml:space="preserve"> relevantes previos, si fuera el caso, y una descripción de </w:t>
      </w:r>
      <w:r w:rsidR="006A6F7E">
        <w:rPr>
          <w:lang w:val="es-419"/>
        </w:rPr>
        <w:t>los conceptos que se utilizan en el documento. Esta sección debe terminar con una descripción de la estructura del documento.</w:t>
      </w:r>
    </w:p>
    <w:p w:rsidR="006A6F7E" w:rsidRDefault="006A6F7E" w:rsidP="006A6F7E">
      <w:pPr>
        <w:pStyle w:val="Ttulo3"/>
        <w:rPr>
          <w:lang w:val="es-419"/>
        </w:rPr>
      </w:pPr>
      <w:r>
        <w:rPr>
          <w:lang w:val="es-419"/>
        </w:rPr>
        <w:t>Procedimiento</w:t>
      </w:r>
    </w:p>
    <w:p w:rsidR="006A6F7E" w:rsidRDefault="00666D9E" w:rsidP="003D235C">
      <w:pPr>
        <w:rPr>
          <w:lang w:val="es-419"/>
        </w:rPr>
      </w:pPr>
      <w:r>
        <w:rPr>
          <w:lang w:val="es-419"/>
        </w:rPr>
        <w:t>En esta sección debe describir la metodología utilizada, indicando los pasos realizados. Debe agregar observciones y recomendaciones.</w:t>
      </w:r>
    </w:p>
    <w:p w:rsidR="00666D9E" w:rsidRDefault="00666D9E" w:rsidP="00666D9E">
      <w:pPr>
        <w:pStyle w:val="Ttulo3"/>
        <w:rPr>
          <w:lang w:val="es-419"/>
        </w:rPr>
      </w:pPr>
      <w:r>
        <w:rPr>
          <w:lang w:val="es-419"/>
        </w:rPr>
        <w:t>Resultados</w:t>
      </w:r>
    </w:p>
    <w:p w:rsidR="00666D9E" w:rsidRPr="003D235C" w:rsidRDefault="00666D9E" w:rsidP="003D235C">
      <w:pPr>
        <w:rPr>
          <w:lang w:val="es-419"/>
        </w:rPr>
      </w:pPr>
      <w:r>
        <w:rPr>
          <w:lang w:val="es-419"/>
        </w:rPr>
        <w:t>Según sea el caso, debe incluir la descripcion del producto realizado o de los datos procesados, etc. Se deben utilizar lenguajes de descripción de sistemas, como UML v2, aplicando el modelo 4+1. Debe realizar un análisis critico de los resultados, en especial cuando existe un procesamiento de datos.</w:t>
      </w:r>
    </w:p>
    <w:p w:rsidR="003D235C" w:rsidRPr="003D235C" w:rsidRDefault="003D235C" w:rsidP="003D235C">
      <w:pPr>
        <w:pStyle w:val="Ttulo3"/>
        <w:rPr>
          <w:lang w:val="es-419"/>
        </w:rPr>
      </w:pPr>
      <w:r w:rsidRPr="003D235C">
        <w:rPr>
          <w:lang w:val="es-419"/>
        </w:rPr>
        <w:t xml:space="preserve"> Conclusiones </w:t>
      </w:r>
    </w:p>
    <w:p w:rsidR="00666D9E" w:rsidRDefault="00666D9E" w:rsidP="00666D9E">
      <w:pPr>
        <w:rPr>
          <w:lang w:val="es-419"/>
        </w:rPr>
      </w:pPr>
      <w:r w:rsidRPr="00666D9E">
        <w:rPr>
          <w:lang w:val="es-419"/>
        </w:rPr>
        <w:t>Una conclusión es la comprobación de los objetivos planteados al inicio d</w:t>
      </w:r>
      <w:r>
        <w:rPr>
          <w:lang w:val="es-419"/>
        </w:rPr>
        <w:t>el taller</w:t>
      </w:r>
      <w:r w:rsidRPr="00666D9E">
        <w:rPr>
          <w:lang w:val="es-419"/>
        </w:rPr>
        <w:t xml:space="preserve">. </w:t>
      </w:r>
      <w:r>
        <w:rPr>
          <w:lang w:val="es-419"/>
        </w:rPr>
        <w:t>Deberá</w:t>
      </w:r>
      <w:r w:rsidRPr="00666D9E">
        <w:rPr>
          <w:lang w:val="es-419"/>
        </w:rPr>
        <w:t xml:space="preserve"> ser concreto al momento de concluir el reporte, nombrando los principales resultados</w:t>
      </w:r>
      <w:r>
        <w:rPr>
          <w:lang w:val="es-419"/>
        </w:rPr>
        <w:t xml:space="preserve"> </w:t>
      </w:r>
      <w:r w:rsidRPr="00666D9E">
        <w:rPr>
          <w:lang w:val="es-419"/>
        </w:rPr>
        <w:t>de forma clara y comparándolos con los valores teóricos esperados o previamente publicados</w:t>
      </w:r>
      <w:r>
        <w:rPr>
          <w:lang w:val="es-419"/>
        </w:rPr>
        <w:t>, si es que corresponde</w:t>
      </w:r>
      <w:r w:rsidRPr="00666D9E">
        <w:rPr>
          <w:lang w:val="es-419"/>
        </w:rPr>
        <w:t>.</w:t>
      </w:r>
    </w:p>
    <w:p w:rsidR="00666D9E" w:rsidRPr="00666D9E" w:rsidRDefault="00666D9E" w:rsidP="00666D9E">
      <w:pPr>
        <w:rPr>
          <w:lang w:val="es-419"/>
        </w:rPr>
      </w:pPr>
      <w:r>
        <w:rPr>
          <w:lang w:val="es-419"/>
        </w:rPr>
        <w:t>También deberá establecer recomendaciones, que son todos los detalles que usted considera que podrían ser de ayuda a sus colegas o para usted.</w:t>
      </w:r>
      <w:r w:rsidRPr="00666D9E">
        <w:rPr>
          <w:lang w:val="es-419"/>
        </w:rPr>
        <w:t xml:space="preserve"> </w:t>
      </w:r>
    </w:p>
    <w:p w:rsidR="003D235C" w:rsidRPr="003D235C" w:rsidRDefault="003D235C" w:rsidP="003D235C">
      <w:pPr>
        <w:rPr>
          <w:lang w:val="es-419"/>
        </w:rPr>
      </w:pPr>
    </w:p>
    <w:p w:rsidR="003D235C" w:rsidRDefault="003D235C" w:rsidP="003D235C">
      <w:pPr>
        <w:pStyle w:val="Ttulo2"/>
      </w:pPr>
      <w:r>
        <w:t>Referencias</w:t>
      </w:r>
    </w:p>
    <w:p w:rsidR="003D235C" w:rsidRDefault="003D235C" w:rsidP="003D235C">
      <w:r>
        <w:t>[1]</w:t>
      </w:r>
      <w:r>
        <w:tab/>
        <w:t>Anderson, R.E. Social impacts of computing: Codes of professional ethics. Social Science Computing Review. Vol. 10, No. 2, (Winter 1992), pp.453-469.</w:t>
      </w:r>
    </w:p>
    <w:p w:rsidR="003D235C" w:rsidRDefault="003D235C" w:rsidP="003D235C"/>
    <w:p w:rsidR="003D235C" w:rsidRDefault="003D235C" w:rsidP="003D235C"/>
    <w:p w:rsidR="0001618F" w:rsidRPr="00C847F8" w:rsidRDefault="0001618F" w:rsidP="00C847F8"/>
    <w:sectPr w:rsidR="0001618F" w:rsidRPr="00C847F8" w:rsidSect="008B36FD">
      <w:footerReference w:type="even" r:id="rId8"/>
      <w:footerReference w:type="default" r:id="rId9"/>
      <w:type w:val="continuous"/>
      <w:pgSz w:w="12240" w:h="15840"/>
      <w:pgMar w:top="1276" w:right="1694" w:bottom="1276" w:left="1701"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2EA0" w:rsidRDefault="00942EA0" w:rsidP="00AC6FCF">
      <w:r>
        <w:separator/>
      </w:r>
    </w:p>
  </w:endnote>
  <w:endnote w:type="continuationSeparator" w:id="0">
    <w:p w:rsidR="00942EA0" w:rsidRDefault="00942EA0" w:rsidP="00AC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30A7" w:rsidRDefault="004E30A7" w:rsidP="00AC6FCF">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end"/>
    </w:r>
  </w:p>
  <w:p w:rsidR="004E30A7" w:rsidRDefault="004E30A7" w:rsidP="00AC6FC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30A7" w:rsidRPr="00E470ED" w:rsidRDefault="004E30A7" w:rsidP="00AC6FCF">
    <w:pPr>
      <w:pStyle w:val="Piedepgina"/>
      <w:rPr>
        <w:rStyle w:val="Nmerodepgina"/>
        <w:sz w:val="16"/>
        <w:szCs w:val="16"/>
      </w:rPr>
    </w:pPr>
    <w:r w:rsidRPr="00E470ED">
      <w:rPr>
        <w:rStyle w:val="Nmerodepgina"/>
        <w:sz w:val="16"/>
        <w:szCs w:val="16"/>
      </w:rPr>
      <w:fldChar w:fldCharType="begin"/>
    </w:r>
    <w:r w:rsidRPr="00E470ED">
      <w:rPr>
        <w:rStyle w:val="Nmerodepgina"/>
        <w:sz w:val="16"/>
        <w:szCs w:val="16"/>
      </w:rPr>
      <w:instrText xml:space="preserve">PAGE  </w:instrText>
    </w:r>
    <w:r w:rsidRPr="00E470ED">
      <w:rPr>
        <w:rStyle w:val="Nmerodepgina"/>
        <w:sz w:val="16"/>
        <w:szCs w:val="16"/>
      </w:rPr>
      <w:fldChar w:fldCharType="separate"/>
    </w:r>
    <w:r w:rsidR="002B4B37">
      <w:rPr>
        <w:rStyle w:val="Nmerodepgina"/>
        <w:sz w:val="16"/>
        <w:szCs w:val="16"/>
      </w:rPr>
      <w:t>1</w:t>
    </w:r>
    <w:r w:rsidRPr="00E470ED">
      <w:rPr>
        <w:rStyle w:val="Nmerodepgina"/>
        <w:sz w:val="16"/>
        <w:szCs w:val="16"/>
      </w:rPr>
      <w:fldChar w:fldCharType="end"/>
    </w:r>
  </w:p>
  <w:p w:rsidR="004E30A7" w:rsidRDefault="004E30A7" w:rsidP="00AC6F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2EA0" w:rsidRDefault="00942EA0" w:rsidP="00AC6FCF">
      <w:r>
        <w:separator/>
      </w:r>
    </w:p>
  </w:footnote>
  <w:footnote w:type="continuationSeparator" w:id="0">
    <w:p w:rsidR="00942EA0" w:rsidRDefault="00942EA0" w:rsidP="00AC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5036A"/>
    <w:multiLevelType w:val="hybridMultilevel"/>
    <w:tmpl w:val="4C9C8CDA"/>
    <w:lvl w:ilvl="0" w:tplc="FD649D74">
      <w:start w:val="1"/>
      <w:numFmt w:val="bullet"/>
      <w:pStyle w:val="Intrucciones"/>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3F0978C6"/>
    <w:multiLevelType w:val="multilevel"/>
    <w:tmpl w:val="5DE44ED2"/>
    <w:lvl w:ilvl="0">
      <w:start w:val="3"/>
      <w:numFmt w:val="none"/>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activeWritingStyle w:appName="MSWord" w:lang="en-US" w:vendorID="64" w:dllVersion="6" w:nlCheck="1" w:checkStyle="0"/>
  <w:activeWritingStyle w:appName="MSWord" w:lang="es-ES" w:vendorID="64" w:dllVersion="6" w:nlCheck="1" w:checkStyle="0"/>
  <w:activeWritingStyle w:appName="MSWord" w:lang="en-US" w:vendorID="64" w:dllVersion="4096" w:nlCheck="1" w:checkStyle="0"/>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5C"/>
    <w:rsid w:val="00005099"/>
    <w:rsid w:val="00005E5F"/>
    <w:rsid w:val="00006D09"/>
    <w:rsid w:val="000075FF"/>
    <w:rsid w:val="00011553"/>
    <w:rsid w:val="00013888"/>
    <w:rsid w:val="0001618F"/>
    <w:rsid w:val="00017B3B"/>
    <w:rsid w:val="00017E20"/>
    <w:rsid w:val="0002023E"/>
    <w:rsid w:val="00024095"/>
    <w:rsid w:val="000242CF"/>
    <w:rsid w:val="00025EBB"/>
    <w:rsid w:val="00031087"/>
    <w:rsid w:val="00031FB4"/>
    <w:rsid w:val="000334DA"/>
    <w:rsid w:val="00033A8B"/>
    <w:rsid w:val="00034429"/>
    <w:rsid w:val="000360A7"/>
    <w:rsid w:val="000370DD"/>
    <w:rsid w:val="00040D8A"/>
    <w:rsid w:val="00042301"/>
    <w:rsid w:val="00042478"/>
    <w:rsid w:val="0004346E"/>
    <w:rsid w:val="00044A55"/>
    <w:rsid w:val="00044C90"/>
    <w:rsid w:val="00044CB9"/>
    <w:rsid w:val="000472B9"/>
    <w:rsid w:val="00050D55"/>
    <w:rsid w:val="00051838"/>
    <w:rsid w:val="00052542"/>
    <w:rsid w:val="00052F29"/>
    <w:rsid w:val="000531F7"/>
    <w:rsid w:val="00055E9B"/>
    <w:rsid w:val="0005750E"/>
    <w:rsid w:val="00057CC1"/>
    <w:rsid w:val="00062137"/>
    <w:rsid w:val="00066AF2"/>
    <w:rsid w:val="000716CD"/>
    <w:rsid w:val="00071AA4"/>
    <w:rsid w:val="00071B51"/>
    <w:rsid w:val="00074936"/>
    <w:rsid w:val="00075B26"/>
    <w:rsid w:val="00077BEB"/>
    <w:rsid w:val="00080C01"/>
    <w:rsid w:val="00081FD7"/>
    <w:rsid w:val="00082E22"/>
    <w:rsid w:val="00084759"/>
    <w:rsid w:val="0008502B"/>
    <w:rsid w:val="00085BD4"/>
    <w:rsid w:val="00086638"/>
    <w:rsid w:val="000874AF"/>
    <w:rsid w:val="000905D1"/>
    <w:rsid w:val="000905F6"/>
    <w:rsid w:val="00093E56"/>
    <w:rsid w:val="00097796"/>
    <w:rsid w:val="00097D5C"/>
    <w:rsid w:val="000A19CC"/>
    <w:rsid w:val="000B02A4"/>
    <w:rsid w:val="000B09BF"/>
    <w:rsid w:val="000B0C45"/>
    <w:rsid w:val="000B6873"/>
    <w:rsid w:val="000C0945"/>
    <w:rsid w:val="000C1D24"/>
    <w:rsid w:val="000C1FF4"/>
    <w:rsid w:val="000C3201"/>
    <w:rsid w:val="000C3772"/>
    <w:rsid w:val="000C6BBB"/>
    <w:rsid w:val="000D116D"/>
    <w:rsid w:val="000D119F"/>
    <w:rsid w:val="000D28ED"/>
    <w:rsid w:val="000D2F74"/>
    <w:rsid w:val="000D313F"/>
    <w:rsid w:val="000D38F7"/>
    <w:rsid w:val="000D464E"/>
    <w:rsid w:val="000D52A6"/>
    <w:rsid w:val="000D6605"/>
    <w:rsid w:val="000E011F"/>
    <w:rsid w:val="000E1E98"/>
    <w:rsid w:val="000F31D0"/>
    <w:rsid w:val="00100BF1"/>
    <w:rsid w:val="001021A6"/>
    <w:rsid w:val="00103362"/>
    <w:rsid w:val="0010394E"/>
    <w:rsid w:val="00106205"/>
    <w:rsid w:val="001104FE"/>
    <w:rsid w:val="0011123F"/>
    <w:rsid w:val="001112A3"/>
    <w:rsid w:val="0011201B"/>
    <w:rsid w:val="001122E9"/>
    <w:rsid w:val="00113BC7"/>
    <w:rsid w:val="00117334"/>
    <w:rsid w:val="001210B6"/>
    <w:rsid w:val="00126655"/>
    <w:rsid w:val="00127FCE"/>
    <w:rsid w:val="00132470"/>
    <w:rsid w:val="00135494"/>
    <w:rsid w:val="00136048"/>
    <w:rsid w:val="0014288F"/>
    <w:rsid w:val="001432D6"/>
    <w:rsid w:val="00143348"/>
    <w:rsid w:val="0014710B"/>
    <w:rsid w:val="00151E7A"/>
    <w:rsid w:val="00151F65"/>
    <w:rsid w:val="00152397"/>
    <w:rsid w:val="00153B93"/>
    <w:rsid w:val="0015441E"/>
    <w:rsid w:val="00157161"/>
    <w:rsid w:val="001626B4"/>
    <w:rsid w:val="0016556A"/>
    <w:rsid w:val="00165A6C"/>
    <w:rsid w:val="00165BF1"/>
    <w:rsid w:val="00167517"/>
    <w:rsid w:val="00167D7F"/>
    <w:rsid w:val="00170D4B"/>
    <w:rsid w:val="00173455"/>
    <w:rsid w:val="00174986"/>
    <w:rsid w:val="00175250"/>
    <w:rsid w:val="001759F6"/>
    <w:rsid w:val="001760EF"/>
    <w:rsid w:val="00180A51"/>
    <w:rsid w:val="00184F25"/>
    <w:rsid w:val="00187B49"/>
    <w:rsid w:val="00192DF0"/>
    <w:rsid w:val="00195D80"/>
    <w:rsid w:val="00196FEC"/>
    <w:rsid w:val="00197130"/>
    <w:rsid w:val="001A0D10"/>
    <w:rsid w:val="001A13CE"/>
    <w:rsid w:val="001B2266"/>
    <w:rsid w:val="001B25DA"/>
    <w:rsid w:val="001B2BE6"/>
    <w:rsid w:val="001B2EEA"/>
    <w:rsid w:val="001B3D9F"/>
    <w:rsid w:val="001B55C0"/>
    <w:rsid w:val="001B7916"/>
    <w:rsid w:val="001B7A5D"/>
    <w:rsid w:val="001C1738"/>
    <w:rsid w:val="001C2CEB"/>
    <w:rsid w:val="001C3ACF"/>
    <w:rsid w:val="001C4090"/>
    <w:rsid w:val="001C487D"/>
    <w:rsid w:val="001C54E9"/>
    <w:rsid w:val="001C5D43"/>
    <w:rsid w:val="001C6A5A"/>
    <w:rsid w:val="001D0DF4"/>
    <w:rsid w:val="001D1A6F"/>
    <w:rsid w:val="001D27CC"/>
    <w:rsid w:val="001D3B5B"/>
    <w:rsid w:val="001D62AD"/>
    <w:rsid w:val="001D6A35"/>
    <w:rsid w:val="001D7524"/>
    <w:rsid w:val="001E13C0"/>
    <w:rsid w:val="001E1B50"/>
    <w:rsid w:val="001E5B9B"/>
    <w:rsid w:val="001F0892"/>
    <w:rsid w:val="001F2BF1"/>
    <w:rsid w:val="001F451C"/>
    <w:rsid w:val="001F6522"/>
    <w:rsid w:val="001F6C1E"/>
    <w:rsid w:val="00201A80"/>
    <w:rsid w:val="00202542"/>
    <w:rsid w:val="00203BE0"/>
    <w:rsid w:val="0020767E"/>
    <w:rsid w:val="002100EA"/>
    <w:rsid w:val="002118BD"/>
    <w:rsid w:val="00216DB6"/>
    <w:rsid w:val="00216E8F"/>
    <w:rsid w:val="00217694"/>
    <w:rsid w:val="002211D9"/>
    <w:rsid w:val="00224E92"/>
    <w:rsid w:val="002270AE"/>
    <w:rsid w:val="00227334"/>
    <w:rsid w:val="00227CE0"/>
    <w:rsid w:val="002312A6"/>
    <w:rsid w:val="00233A05"/>
    <w:rsid w:val="002351E1"/>
    <w:rsid w:val="002366E0"/>
    <w:rsid w:val="0024018F"/>
    <w:rsid w:val="00243890"/>
    <w:rsid w:val="00244C74"/>
    <w:rsid w:val="00245D2A"/>
    <w:rsid w:val="00245D65"/>
    <w:rsid w:val="00247632"/>
    <w:rsid w:val="002478E2"/>
    <w:rsid w:val="002502E4"/>
    <w:rsid w:val="00250E89"/>
    <w:rsid w:val="00251645"/>
    <w:rsid w:val="002557D0"/>
    <w:rsid w:val="00256BDE"/>
    <w:rsid w:val="00257B9E"/>
    <w:rsid w:val="002603D9"/>
    <w:rsid w:val="00262202"/>
    <w:rsid w:val="002624C9"/>
    <w:rsid w:val="002627EC"/>
    <w:rsid w:val="00262847"/>
    <w:rsid w:val="0026289F"/>
    <w:rsid w:val="00265F09"/>
    <w:rsid w:val="0027089F"/>
    <w:rsid w:val="002721EE"/>
    <w:rsid w:val="002728E0"/>
    <w:rsid w:val="00273714"/>
    <w:rsid w:val="002737B3"/>
    <w:rsid w:val="00276A48"/>
    <w:rsid w:val="00281758"/>
    <w:rsid w:val="002852CC"/>
    <w:rsid w:val="00287456"/>
    <w:rsid w:val="002907B9"/>
    <w:rsid w:val="00292E43"/>
    <w:rsid w:val="00294DBB"/>
    <w:rsid w:val="00294FE7"/>
    <w:rsid w:val="00295B54"/>
    <w:rsid w:val="00296936"/>
    <w:rsid w:val="00297991"/>
    <w:rsid w:val="00297EE9"/>
    <w:rsid w:val="002A0822"/>
    <w:rsid w:val="002A1051"/>
    <w:rsid w:val="002A1389"/>
    <w:rsid w:val="002A2298"/>
    <w:rsid w:val="002A466D"/>
    <w:rsid w:val="002A6466"/>
    <w:rsid w:val="002A72AC"/>
    <w:rsid w:val="002B2230"/>
    <w:rsid w:val="002B2976"/>
    <w:rsid w:val="002B4B37"/>
    <w:rsid w:val="002B5BE3"/>
    <w:rsid w:val="002B61AD"/>
    <w:rsid w:val="002B6F66"/>
    <w:rsid w:val="002C0116"/>
    <w:rsid w:val="002C0C04"/>
    <w:rsid w:val="002C1545"/>
    <w:rsid w:val="002C6739"/>
    <w:rsid w:val="002D0FEF"/>
    <w:rsid w:val="002D124D"/>
    <w:rsid w:val="002D1634"/>
    <w:rsid w:val="002D4864"/>
    <w:rsid w:val="002E1661"/>
    <w:rsid w:val="002E1B7D"/>
    <w:rsid w:val="002E267C"/>
    <w:rsid w:val="002E3546"/>
    <w:rsid w:val="002E48B8"/>
    <w:rsid w:val="002E5D14"/>
    <w:rsid w:val="002F14B9"/>
    <w:rsid w:val="002F3D85"/>
    <w:rsid w:val="002F3F43"/>
    <w:rsid w:val="002F530C"/>
    <w:rsid w:val="002F58C7"/>
    <w:rsid w:val="002F5DAB"/>
    <w:rsid w:val="002F5E33"/>
    <w:rsid w:val="002F756E"/>
    <w:rsid w:val="00300A5E"/>
    <w:rsid w:val="00301194"/>
    <w:rsid w:val="00301CEF"/>
    <w:rsid w:val="00304705"/>
    <w:rsid w:val="0030502F"/>
    <w:rsid w:val="00305D5E"/>
    <w:rsid w:val="00307221"/>
    <w:rsid w:val="00307C7D"/>
    <w:rsid w:val="003109D9"/>
    <w:rsid w:val="00310B64"/>
    <w:rsid w:val="00311BDA"/>
    <w:rsid w:val="00313AF0"/>
    <w:rsid w:val="003153C4"/>
    <w:rsid w:val="00317400"/>
    <w:rsid w:val="003201F9"/>
    <w:rsid w:val="0032208A"/>
    <w:rsid w:val="00323D35"/>
    <w:rsid w:val="00323EA8"/>
    <w:rsid w:val="003303CA"/>
    <w:rsid w:val="00333B99"/>
    <w:rsid w:val="00334D85"/>
    <w:rsid w:val="00335C8C"/>
    <w:rsid w:val="00335D30"/>
    <w:rsid w:val="00335EB1"/>
    <w:rsid w:val="003369EE"/>
    <w:rsid w:val="0033760F"/>
    <w:rsid w:val="003379CF"/>
    <w:rsid w:val="00340D62"/>
    <w:rsid w:val="00341831"/>
    <w:rsid w:val="00344409"/>
    <w:rsid w:val="00345482"/>
    <w:rsid w:val="00346584"/>
    <w:rsid w:val="0034796D"/>
    <w:rsid w:val="003502D2"/>
    <w:rsid w:val="00350826"/>
    <w:rsid w:val="00353895"/>
    <w:rsid w:val="003551D8"/>
    <w:rsid w:val="00355E58"/>
    <w:rsid w:val="00357F00"/>
    <w:rsid w:val="00360F1E"/>
    <w:rsid w:val="00361372"/>
    <w:rsid w:val="003617D2"/>
    <w:rsid w:val="003628BE"/>
    <w:rsid w:val="0036323A"/>
    <w:rsid w:val="00364321"/>
    <w:rsid w:val="003644C3"/>
    <w:rsid w:val="00364631"/>
    <w:rsid w:val="00364CE9"/>
    <w:rsid w:val="00365CC4"/>
    <w:rsid w:val="00365D92"/>
    <w:rsid w:val="00366010"/>
    <w:rsid w:val="003703F1"/>
    <w:rsid w:val="003712D5"/>
    <w:rsid w:val="0037403B"/>
    <w:rsid w:val="0037437F"/>
    <w:rsid w:val="0037449A"/>
    <w:rsid w:val="003750A7"/>
    <w:rsid w:val="003755AA"/>
    <w:rsid w:val="00376D40"/>
    <w:rsid w:val="0037721F"/>
    <w:rsid w:val="00380E6C"/>
    <w:rsid w:val="00382408"/>
    <w:rsid w:val="003828E1"/>
    <w:rsid w:val="003833A2"/>
    <w:rsid w:val="003842B0"/>
    <w:rsid w:val="00384FDE"/>
    <w:rsid w:val="0038543B"/>
    <w:rsid w:val="00386632"/>
    <w:rsid w:val="003918B7"/>
    <w:rsid w:val="00392C18"/>
    <w:rsid w:val="003933D8"/>
    <w:rsid w:val="00393F17"/>
    <w:rsid w:val="00395981"/>
    <w:rsid w:val="00395B0D"/>
    <w:rsid w:val="003A6A18"/>
    <w:rsid w:val="003B0937"/>
    <w:rsid w:val="003B18DF"/>
    <w:rsid w:val="003B1CC3"/>
    <w:rsid w:val="003B2E78"/>
    <w:rsid w:val="003B35C6"/>
    <w:rsid w:val="003B4A9F"/>
    <w:rsid w:val="003B4E0E"/>
    <w:rsid w:val="003B5118"/>
    <w:rsid w:val="003B669A"/>
    <w:rsid w:val="003B7535"/>
    <w:rsid w:val="003B7EA0"/>
    <w:rsid w:val="003C0998"/>
    <w:rsid w:val="003C0D4D"/>
    <w:rsid w:val="003C15AE"/>
    <w:rsid w:val="003C2126"/>
    <w:rsid w:val="003C3A14"/>
    <w:rsid w:val="003C5A3B"/>
    <w:rsid w:val="003C64DA"/>
    <w:rsid w:val="003C6C60"/>
    <w:rsid w:val="003C7E4C"/>
    <w:rsid w:val="003D0500"/>
    <w:rsid w:val="003D1E41"/>
    <w:rsid w:val="003D235C"/>
    <w:rsid w:val="003D243F"/>
    <w:rsid w:val="003D2D24"/>
    <w:rsid w:val="003D4E4F"/>
    <w:rsid w:val="003D5E6A"/>
    <w:rsid w:val="003E2E0B"/>
    <w:rsid w:val="003E375A"/>
    <w:rsid w:val="003E3EBB"/>
    <w:rsid w:val="003E4BD4"/>
    <w:rsid w:val="003F081F"/>
    <w:rsid w:val="003F2152"/>
    <w:rsid w:val="003F2B0E"/>
    <w:rsid w:val="003F2DCF"/>
    <w:rsid w:val="003F4624"/>
    <w:rsid w:val="003F6591"/>
    <w:rsid w:val="003F6DD3"/>
    <w:rsid w:val="003F7356"/>
    <w:rsid w:val="003F7845"/>
    <w:rsid w:val="00400BCC"/>
    <w:rsid w:val="00401049"/>
    <w:rsid w:val="0040137D"/>
    <w:rsid w:val="0040167F"/>
    <w:rsid w:val="00405E07"/>
    <w:rsid w:val="0040661F"/>
    <w:rsid w:val="00411406"/>
    <w:rsid w:val="00412184"/>
    <w:rsid w:val="00412435"/>
    <w:rsid w:val="004128FC"/>
    <w:rsid w:val="004130C3"/>
    <w:rsid w:val="0041559A"/>
    <w:rsid w:val="00416113"/>
    <w:rsid w:val="004161C7"/>
    <w:rsid w:val="004169FE"/>
    <w:rsid w:val="004202AB"/>
    <w:rsid w:val="004229BB"/>
    <w:rsid w:val="00424AB8"/>
    <w:rsid w:val="00424E5F"/>
    <w:rsid w:val="00424F3E"/>
    <w:rsid w:val="0042571C"/>
    <w:rsid w:val="00426346"/>
    <w:rsid w:val="0042768D"/>
    <w:rsid w:val="004306D3"/>
    <w:rsid w:val="00430C4F"/>
    <w:rsid w:val="0043187C"/>
    <w:rsid w:val="00435817"/>
    <w:rsid w:val="00436C6B"/>
    <w:rsid w:val="00436CE2"/>
    <w:rsid w:val="00436D4F"/>
    <w:rsid w:val="004404AE"/>
    <w:rsid w:val="00441CCD"/>
    <w:rsid w:val="0044366A"/>
    <w:rsid w:val="00443E37"/>
    <w:rsid w:val="0044510F"/>
    <w:rsid w:val="0044782C"/>
    <w:rsid w:val="00450CD5"/>
    <w:rsid w:val="004553DD"/>
    <w:rsid w:val="00455637"/>
    <w:rsid w:val="0045567B"/>
    <w:rsid w:val="004603E0"/>
    <w:rsid w:val="00460795"/>
    <w:rsid w:val="0046093A"/>
    <w:rsid w:val="0046501A"/>
    <w:rsid w:val="004668B3"/>
    <w:rsid w:val="0047269F"/>
    <w:rsid w:val="004728FD"/>
    <w:rsid w:val="00472E93"/>
    <w:rsid w:val="004736F6"/>
    <w:rsid w:val="0047600A"/>
    <w:rsid w:val="0048023D"/>
    <w:rsid w:val="00481025"/>
    <w:rsid w:val="00483FA1"/>
    <w:rsid w:val="00484FBF"/>
    <w:rsid w:val="00485530"/>
    <w:rsid w:val="004875A9"/>
    <w:rsid w:val="00487FD2"/>
    <w:rsid w:val="004905E1"/>
    <w:rsid w:val="00491E72"/>
    <w:rsid w:val="00492127"/>
    <w:rsid w:val="00492622"/>
    <w:rsid w:val="00493242"/>
    <w:rsid w:val="0049355F"/>
    <w:rsid w:val="004946CF"/>
    <w:rsid w:val="00495698"/>
    <w:rsid w:val="004977C0"/>
    <w:rsid w:val="004A70DB"/>
    <w:rsid w:val="004B1F34"/>
    <w:rsid w:val="004B5AB1"/>
    <w:rsid w:val="004B6815"/>
    <w:rsid w:val="004C11C9"/>
    <w:rsid w:val="004C1580"/>
    <w:rsid w:val="004C4ADD"/>
    <w:rsid w:val="004C6C36"/>
    <w:rsid w:val="004C7BAA"/>
    <w:rsid w:val="004C7C88"/>
    <w:rsid w:val="004D0536"/>
    <w:rsid w:val="004D0F80"/>
    <w:rsid w:val="004D10A2"/>
    <w:rsid w:val="004D3022"/>
    <w:rsid w:val="004D319F"/>
    <w:rsid w:val="004D766A"/>
    <w:rsid w:val="004E0570"/>
    <w:rsid w:val="004E0BF7"/>
    <w:rsid w:val="004E22C0"/>
    <w:rsid w:val="004E30A7"/>
    <w:rsid w:val="004E31EA"/>
    <w:rsid w:val="004E565D"/>
    <w:rsid w:val="004F3A41"/>
    <w:rsid w:val="004F502C"/>
    <w:rsid w:val="004F5A05"/>
    <w:rsid w:val="005046B2"/>
    <w:rsid w:val="00505137"/>
    <w:rsid w:val="00506339"/>
    <w:rsid w:val="0050668C"/>
    <w:rsid w:val="00512241"/>
    <w:rsid w:val="005126B6"/>
    <w:rsid w:val="00512AD0"/>
    <w:rsid w:val="005136BD"/>
    <w:rsid w:val="00514396"/>
    <w:rsid w:val="00514DBB"/>
    <w:rsid w:val="0051535B"/>
    <w:rsid w:val="005161F0"/>
    <w:rsid w:val="00520799"/>
    <w:rsid w:val="00521BB2"/>
    <w:rsid w:val="00522A92"/>
    <w:rsid w:val="00523A40"/>
    <w:rsid w:val="00526F88"/>
    <w:rsid w:val="00530267"/>
    <w:rsid w:val="00530772"/>
    <w:rsid w:val="00535B8E"/>
    <w:rsid w:val="00535D4D"/>
    <w:rsid w:val="005376D2"/>
    <w:rsid w:val="00537B8A"/>
    <w:rsid w:val="0054133E"/>
    <w:rsid w:val="00541EA7"/>
    <w:rsid w:val="00542AC3"/>
    <w:rsid w:val="00544485"/>
    <w:rsid w:val="0054747F"/>
    <w:rsid w:val="00547598"/>
    <w:rsid w:val="00550722"/>
    <w:rsid w:val="00550AAF"/>
    <w:rsid w:val="00557B89"/>
    <w:rsid w:val="00560D06"/>
    <w:rsid w:val="005620B2"/>
    <w:rsid w:val="00564083"/>
    <w:rsid w:val="005641D8"/>
    <w:rsid w:val="00564C3B"/>
    <w:rsid w:val="005669D3"/>
    <w:rsid w:val="00566CD7"/>
    <w:rsid w:val="005709AC"/>
    <w:rsid w:val="00570B8A"/>
    <w:rsid w:val="00571581"/>
    <w:rsid w:val="00571FE2"/>
    <w:rsid w:val="00573AAE"/>
    <w:rsid w:val="00573AE7"/>
    <w:rsid w:val="0057580C"/>
    <w:rsid w:val="005767E5"/>
    <w:rsid w:val="00577035"/>
    <w:rsid w:val="00577909"/>
    <w:rsid w:val="00580197"/>
    <w:rsid w:val="00583F9C"/>
    <w:rsid w:val="00584065"/>
    <w:rsid w:val="00591E53"/>
    <w:rsid w:val="005955D0"/>
    <w:rsid w:val="005A0CAC"/>
    <w:rsid w:val="005A2B55"/>
    <w:rsid w:val="005A310A"/>
    <w:rsid w:val="005A373D"/>
    <w:rsid w:val="005A3886"/>
    <w:rsid w:val="005A41E2"/>
    <w:rsid w:val="005B1507"/>
    <w:rsid w:val="005B2944"/>
    <w:rsid w:val="005B56D5"/>
    <w:rsid w:val="005B7321"/>
    <w:rsid w:val="005C0AE8"/>
    <w:rsid w:val="005C1E3F"/>
    <w:rsid w:val="005C2C5B"/>
    <w:rsid w:val="005C537C"/>
    <w:rsid w:val="005C540E"/>
    <w:rsid w:val="005C7BD1"/>
    <w:rsid w:val="005D09EB"/>
    <w:rsid w:val="005D0E9E"/>
    <w:rsid w:val="005D132A"/>
    <w:rsid w:val="005D761A"/>
    <w:rsid w:val="005D79FA"/>
    <w:rsid w:val="005D7F98"/>
    <w:rsid w:val="005E25E7"/>
    <w:rsid w:val="005E7709"/>
    <w:rsid w:val="005F1759"/>
    <w:rsid w:val="005F1CF6"/>
    <w:rsid w:val="005F22FB"/>
    <w:rsid w:val="005F276C"/>
    <w:rsid w:val="005F3F0A"/>
    <w:rsid w:val="005F5B8D"/>
    <w:rsid w:val="005F67CA"/>
    <w:rsid w:val="00601527"/>
    <w:rsid w:val="006028BB"/>
    <w:rsid w:val="0060554E"/>
    <w:rsid w:val="00605F51"/>
    <w:rsid w:val="006064DD"/>
    <w:rsid w:val="006064EC"/>
    <w:rsid w:val="0060798E"/>
    <w:rsid w:val="006108BB"/>
    <w:rsid w:val="00610FEF"/>
    <w:rsid w:val="006114A9"/>
    <w:rsid w:val="00611666"/>
    <w:rsid w:val="00612216"/>
    <w:rsid w:val="00615520"/>
    <w:rsid w:val="006179F9"/>
    <w:rsid w:val="006202ED"/>
    <w:rsid w:val="006207F0"/>
    <w:rsid w:val="00621C8A"/>
    <w:rsid w:val="0062332D"/>
    <w:rsid w:val="00624492"/>
    <w:rsid w:val="006245BA"/>
    <w:rsid w:val="00624D35"/>
    <w:rsid w:val="00626CDD"/>
    <w:rsid w:val="0062707B"/>
    <w:rsid w:val="00627191"/>
    <w:rsid w:val="006274D9"/>
    <w:rsid w:val="00627EFE"/>
    <w:rsid w:val="006300A0"/>
    <w:rsid w:val="00631DA0"/>
    <w:rsid w:val="00633015"/>
    <w:rsid w:val="006336D7"/>
    <w:rsid w:val="0063378C"/>
    <w:rsid w:val="006376EA"/>
    <w:rsid w:val="00637E8F"/>
    <w:rsid w:val="0064001B"/>
    <w:rsid w:val="00645847"/>
    <w:rsid w:val="00645ABB"/>
    <w:rsid w:val="00650D71"/>
    <w:rsid w:val="00651984"/>
    <w:rsid w:val="00653042"/>
    <w:rsid w:val="00653651"/>
    <w:rsid w:val="00654212"/>
    <w:rsid w:val="00657109"/>
    <w:rsid w:val="00660724"/>
    <w:rsid w:val="00660F28"/>
    <w:rsid w:val="00661183"/>
    <w:rsid w:val="00662156"/>
    <w:rsid w:val="00662E3D"/>
    <w:rsid w:val="0066375C"/>
    <w:rsid w:val="0066395E"/>
    <w:rsid w:val="00666D9E"/>
    <w:rsid w:val="00667FAA"/>
    <w:rsid w:val="00673005"/>
    <w:rsid w:val="00675BB1"/>
    <w:rsid w:val="00676FD4"/>
    <w:rsid w:val="006801CC"/>
    <w:rsid w:val="006825E8"/>
    <w:rsid w:val="00682D33"/>
    <w:rsid w:val="0068589C"/>
    <w:rsid w:val="00686385"/>
    <w:rsid w:val="00687CDB"/>
    <w:rsid w:val="00691DAF"/>
    <w:rsid w:val="006920F0"/>
    <w:rsid w:val="006923F1"/>
    <w:rsid w:val="00693270"/>
    <w:rsid w:val="006933C8"/>
    <w:rsid w:val="00693876"/>
    <w:rsid w:val="006938C1"/>
    <w:rsid w:val="006956E2"/>
    <w:rsid w:val="00695C8E"/>
    <w:rsid w:val="006A0D3B"/>
    <w:rsid w:val="006A28A4"/>
    <w:rsid w:val="006A6250"/>
    <w:rsid w:val="006A6F7E"/>
    <w:rsid w:val="006B15DA"/>
    <w:rsid w:val="006B37C0"/>
    <w:rsid w:val="006B3C9C"/>
    <w:rsid w:val="006B7093"/>
    <w:rsid w:val="006B7696"/>
    <w:rsid w:val="006B79CA"/>
    <w:rsid w:val="006C07C0"/>
    <w:rsid w:val="006C21BE"/>
    <w:rsid w:val="006C27D1"/>
    <w:rsid w:val="006C65BA"/>
    <w:rsid w:val="006C7B5F"/>
    <w:rsid w:val="006D1987"/>
    <w:rsid w:val="006D2D94"/>
    <w:rsid w:val="006D368D"/>
    <w:rsid w:val="006D4427"/>
    <w:rsid w:val="006D56C8"/>
    <w:rsid w:val="006D5EF3"/>
    <w:rsid w:val="006D6696"/>
    <w:rsid w:val="006E1253"/>
    <w:rsid w:val="006E1655"/>
    <w:rsid w:val="006E1D12"/>
    <w:rsid w:val="006E34C8"/>
    <w:rsid w:val="006E4146"/>
    <w:rsid w:val="006E6693"/>
    <w:rsid w:val="006E7362"/>
    <w:rsid w:val="006E74C6"/>
    <w:rsid w:val="006F060C"/>
    <w:rsid w:val="006F0BCB"/>
    <w:rsid w:val="006F16CB"/>
    <w:rsid w:val="006F45D9"/>
    <w:rsid w:val="006F56BB"/>
    <w:rsid w:val="006F5D50"/>
    <w:rsid w:val="006F5E45"/>
    <w:rsid w:val="006F657E"/>
    <w:rsid w:val="006F659B"/>
    <w:rsid w:val="00700E28"/>
    <w:rsid w:val="007013B3"/>
    <w:rsid w:val="00705A56"/>
    <w:rsid w:val="00711F5D"/>
    <w:rsid w:val="00712080"/>
    <w:rsid w:val="007140D8"/>
    <w:rsid w:val="007214B3"/>
    <w:rsid w:val="00722161"/>
    <w:rsid w:val="007262B9"/>
    <w:rsid w:val="0072695E"/>
    <w:rsid w:val="00726B7B"/>
    <w:rsid w:val="007277AF"/>
    <w:rsid w:val="00731429"/>
    <w:rsid w:val="007316CD"/>
    <w:rsid w:val="00732CB4"/>
    <w:rsid w:val="00733384"/>
    <w:rsid w:val="00733A2E"/>
    <w:rsid w:val="00733A62"/>
    <w:rsid w:val="00734117"/>
    <w:rsid w:val="00734FC6"/>
    <w:rsid w:val="007363E5"/>
    <w:rsid w:val="0073692A"/>
    <w:rsid w:val="007373E4"/>
    <w:rsid w:val="00740174"/>
    <w:rsid w:val="00741684"/>
    <w:rsid w:val="007421AD"/>
    <w:rsid w:val="007422C6"/>
    <w:rsid w:val="007428B6"/>
    <w:rsid w:val="00746E2F"/>
    <w:rsid w:val="0074774B"/>
    <w:rsid w:val="00751426"/>
    <w:rsid w:val="00752065"/>
    <w:rsid w:val="00752CB8"/>
    <w:rsid w:val="00753A62"/>
    <w:rsid w:val="00754EAB"/>
    <w:rsid w:val="00754EF8"/>
    <w:rsid w:val="007551D7"/>
    <w:rsid w:val="007556C3"/>
    <w:rsid w:val="00755CBB"/>
    <w:rsid w:val="007570A1"/>
    <w:rsid w:val="0075742A"/>
    <w:rsid w:val="00760D27"/>
    <w:rsid w:val="00762472"/>
    <w:rsid w:val="00762E69"/>
    <w:rsid w:val="0076342F"/>
    <w:rsid w:val="00763BD1"/>
    <w:rsid w:val="00765A71"/>
    <w:rsid w:val="00766DD4"/>
    <w:rsid w:val="00767770"/>
    <w:rsid w:val="00770AC3"/>
    <w:rsid w:val="00771A9B"/>
    <w:rsid w:val="00772254"/>
    <w:rsid w:val="007725A2"/>
    <w:rsid w:val="00775A98"/>
    <w:rsid w:val="007765FF"/>
    <w:rsid w:val="00776C8B"/>
    <w:rsid w:val="00777D7B"/>
    <w:rsid w:val="0078024B"/>
    <w:rsid w:val="00782E72"/>
    <w:rsid w:val="007849FE"/>
    <w:rsid w:val="00785A0A"/>
    <w:rsid w:val="00786572"/>
    <w:rsid w:val="00786A49"/>
    <w:rsid w:val="0079123E"/>
    <w:rsid w:val="00792102"/>
    <w:rsid w:val="00795E19"/>
    <w:rsid w:val="00796675"/>
    <w:rsid w:val="00797C5E"/>
    <w:rsid w:val="007A099A"/>
    <w:rsid w:val="007A23E1"/>
    <w:rsid w:val="007B1BDA"/>
    <w:rsid w:val="007B1EE4"/>
    <w:rsid w:val="007B22A8"/>
    <w:rsid w:val="007B2424"/>
    <w:rsid w:val="007B3C90"/>
    <w:rsid w:val="007B3F2E"/>
    <w:rsid w:val="007B4950"/>
    <w:rsid w:val="007B4E99"/>
    <w:rsid w:val="007C1144"/>
    <w:rsid w:val="007C1E6C"/>
    <w:rsid w:val="007C1F4C"/>
    <w:rsid w:val="007C5C09"/>
    <w:rsid w:val="007C67D0"/>
    <w:rsid w:val="007C6EA4"/>
    <w:rsid w:val="007D3507"/>
    <w:rsid w:val="007D396A"/>
    <w:rsid w:val="007D438A"/>
    <w:rsid w:val="007E0A5D"/>
    <w:rsid w:val="007F02C6"/>
    <w:rsid w:val="007F2986"/>
    <w:rsid w:val="007F5180"/>
    <w:rsid w:val="007F7631"/>
    <w:rsid w:val="007F7CC9"/>
    <w:rsid w:val="008018B6"/>
    <w:rsid w:val="00802BB4"/>
    <w:rsid w:val="00802F75"/>
    <w:rsid w:val="00806C61"/>
    <w:rsid w:val="00807D62"/>
    <w:rsid w:val="00810666"/>
    <w:rsid w:val="00816E9B"/>
    <w:rsid w:val="00820B87"/>
    <w:rsid w:val="00820FAD"/>
    <w:rsid w:val="0082299F"/>
    <w:rsid w:val="00823F6C"/>
    <w:rsid w:val="00824391"/>
    <w:rsid w:val="00825DF5"/>
    <w:rsid w:val="008273C3"/>
    <w:rsid w:val="00830337"/>
    <w:rsid w:val="00830ABB"/>
    <w:rsid w:val="008318AB"/>
    <w:rsid w:val="008319A9"/>
    <w:rsid w:val="008324F9"/>
    <w:rsid w:val="00832A6A"/>
    <w:rsid w:val="00832C50"/>
    <w:rsid w:val="00833B9C"/>
    <w:rsid w:val="00833CF4"/>
    <w:rsid w:val="00834176"/>
    <w:rsid w:val="0083685D"/>
    <w:rsid w:val="00841BF5"/>
    <w:rsid w:val="00842072"/>
    <w:rsid w:val="00845805"/>
    <w:rsid w:val="00850077"/>
    <w:rsid w:val="00852261"/>
    <w:rsid w:val="008547B5"/>
    <w:rsid w:val="0085516B"/>
    <w:rsid w:val="0085576D"/>
    <w:rsid w:val="008610D8"/>
    <w:rsid w:val="0086319F"/>
    <w:rsid w:val="008635EE"/>
    <w:rsid w:val="00864B73"/>
    <w:rsid w:val="00872854"/>
    <w:rsid w:val="00874591"/>
    <w:rsid w:val="008751AF"/>
    <w:rsid w:val="00875302"/>
    <w:rsid w:val="00875BFC"/>
    <w:rsid w:val="00875C77"/>
    <w:rsid w:val="00880EEF"/>
    <w:rsid w:val="00881B6A"/>
    <w:rsid w:val="008830D6"/>
    <w:rsid w:val="00886974"/>
    <w:rsid w:val="00893821"/>
    <w:rsid w:val="00893D8F"/>
    <w:rsid w:val="00894ACC"/>
    <w:rsid w:val="00894B3F"/>
    <w:rsid w:val="00894BC6"/>
    <w:rsid w:val="008951A4"/>
    <w:rsid w:val="00895931"/>
    <w:rsid w:val="008A4ED3"/>
    <w:rsid w:val="008A5370"/>
    <w:rsid w:val="008A5FF9"/>
    <w:rsid w:val="008A7406"/>
    <w:rsid w:val="008B1104"/>
    <w:rsid w:val="008B3043"/>
    <w:rsid w:val="008B36CE"/>
    <w:rsid w:val="008B36FD"/>
    <w:rsid w:val="008B3D8E"/>
    <w:rsid w:val="008B7D69"/>
    <w:rsid w:val="008B7D9B"/>
    <w:rsid w:val="008C0DE2"/>
    <w:rsid w:val="008C2335"/>
    <w:rsid w:val="008C28A2"/>
    <w:rsid w:val="008C768B"/>
    <w:rsid w:val="008D044E"/>
    <w:rsid w:val="008D3BC1"/>
    <w:rsid w:val="008E02D5"/>
    <w:rsid w:val="008E11E6"/>
    <w:rsid w:val="008E1909"/>
    <w:rsid w:val="008E4751"/>
    <w:rsid w:val="008E5295"/>
    <w:rsid w:val="008E6830"/>
    <w:rsid w:val="008F02C5"/>
    <w:rsid w:val="008F1758"/>
    <w:rsid w:val="008F2556"/>
    <w:rsid w:val="008F51DC"/>
    <w:rsid w:val="008F5C69"/>
    <w:rsid w:val="00905370"/>
    <w:rsid w:val="009061E2"/>
    <w:rsid w:val="00906652"/>
    <w:rsid w:val="00911898"/>
    <w:rsid w:val="00912582"/>
    <w:rsid w:val="00912CAA"/>
    <w:rsid w:val="00913884"/>
    <w:rsid w:val="009155D2"/>
    <w:rsid w:val="00916E75"/>
    <w:rsid w:val="00917901"/>
    <w:rsid w:val="0091797D"/>
    <w:rsid w:val="00920E60"/>
    <w:rsid w:val="0092237B"/>
    <w:rsid w:val="009259B8"/>
    <w:rsid w:val="00925C21"/>
    <w:rsid w:val="009267DA"/>
    <w:rsid w:val="00927635"/>
    <w:rsid w:val="0093027E"/>
    <w:rsid w:val="00934798"/>
    <w:rsid w:val="00935D0C"/>
    <w:rsid w:val="009427BD"/>
    <w:rsid w:val="00942EA0"/>
    <w:rsid w:val="009447C3"/>
    <w:rsid w:val="00944986"/>
    <w:rsid w:val="009460B6"/>
    <w:rsid w:val="00946CCD"/>
    <w:rsid w:val="0094742D"/>
    <w:rsid w:val="009516BC"/>
    <w:rsid w:val="00953408"/>
    <w:rsid w:val="009566C6"/>
    <w:rsid w:val="009607FC"/>
    <w:rsid w:val="0096113F"/>
    <w:rsid w:val="00961746"/>
    <w:rsid w:val="00961DB4"/>
    <w:rsid w:val="009659D3"/>
    <w:rsid w:val="009660F0"/>
    <w:rsid w:val="00966C33"/>
    <w:rsid w:val="00970505"/>
    <w:rsid w:val="009706D7"/>
    <w:rsid w:val="00970B16"/>
    <w:rsid w:val="00971999"/>
    <w:rsid w:val="00974AEF"/>
    <w:rsid w:val="00976891"/>
    <w:rsid w:val="00981F98"/>
    <w:rsid w:val="00981FD4"/>
    <w:rsid w:val="00982882"/>
    <w:rsid w:val="00982916"/>
    <w:rsid w:val="0098435E"/>
    <w:rsid w:val="00990269"/>
    <w:rsid w:val="0099075B"/>
    <w:rsid w:val="0099258B"/>
    <w:rsid w:val="00992C2A"/>
    <w:rsid w:val="00992D6B"/>
    <w:rsid w:val="0099405C"/>
    <w:rsid w:val="00996489"/>
    <w:rsid w:val="009A0124"/>
    <w:rsid w:val="009A01BB"/>
    <w:rsid w:val="009A04FF"/>
    <w:rsid w:val="009A0802"/>
    <w:rsid w:val="009A27C9"/>
    <w:rsid w:val="009A57D6"/>
    <w:rsid w:val="009A7D5C"/>
    <w:rsid w:val="009B05E8"/>
    <w:rsid w:val="009B0E11"/>
    <w:rsid w:val="009B29D7"/>
    <w:rsid w:val="009B2F77"/>
    <w:rsid w:val="009B381B"/>
    <w:rsid w:val="009B52F7"/>
    <w:rsid w:val="009B6F5A"/>
    <w:rsid w:val="009B73E9"/>
    <w:rsid w:val="009C2E94"/>
    <w:rsid w:val="009C3A99"/>
    <w:rsid w:val="009C4A12"/>
    <w:rsid w:val="009C50D6"/>
    <w:rsid w:val="009C5C7C"/>
    <w:rsid w:val="009D151F"/>
    <w:rsid w:val="009D1D9B"/>
    <w:rsid w:val="009D30BB"/>
    <w:rsid w:val="009D358D"/>
    <w:rsid w:val="009D3D76"/>
    <w:rsid w:val="009D57FF"/>
    <w:rsid w:val="009D7496"/>
    <w:rsid w:val="009D7C14"/>
    <w:rsid w:val="009E1CD8"/>
    <w:rsid w:val="009F6CA4"/>
    <w:rsid w:val="009F719A"/>
    <w:rsid w:val="009F78CC"/>
    <w:rsid w:val="00A00D90"/>
    <w:rsid w:val="00A02183"/>
    <w:rsid w:val="00A043E1"/>
    <w:rsid w:val="00A0461D"/>
    <w:rsid w:val="00A0559E"/>
    <w:rsid w:val="00A05B24"/>
    <w:rsid w:val="00A073ED"/>
    <w:rsid w:val="00A11072"/>
    <w:rsid w:val="00A121EE"/>
    <w:rsid w:val="00A124EC"/>
    <w:rsid w:val="00A12E30"/>
    <w:rsid w:val="00A1430C"/>
    <w:rsid w:val="00A17484"/>
    <w:rsid w:val="00A2060B"/>
    <w:rsid w:val="00A20D04"/>
    <w:rsid w:val="00A23DA8"/>
    <w:rsid w:val="00A30C54"/>
    <w:rsid w:val="00A31E7A"/>
    <w:rsid w:val="00A33AE2"/>
    <w:rsid w:val="00A4007A"/>
    <w:rsid w:val="00A400F3"/>
    <w:rsid w:val="00A40275"/>
    <w:rsid w:val="00A40B0C"/>
    <w:rsid w:val="00A4141F"/>
    <w:rsid w:val="00A418BF"/>
    <w:rsid w:val="00A44171"/>
    <w:rsid w:val="00A44E05"/>
    <w:rsid w:val="00A508E0"/>
    <w:rsid w:val="00A51289"/>
    <w:rsid w:val="00A51395"/>
    <w:rsid w:val="00A52D8B"/>
    <w:rsid w:val="00A55A90"/>
    <w:rsid w:val="00A56A98"/>
    <w:rsid w:val="00A56EFE"/>
    <w:rsid w:val="00A5778F"/>
    <w:rsid w:val="00A60312"/>
    <w:rsid w:val="00A603E9"/>
    <w:rsid w:val="00A60DEB"/>
    <w:rsid w:val="00A61191"/>
    <w:rsid w:val="00A613E5"/>
    <w:rsid w:val="00A62489"/>
    <w:rsid w:val="00A63717"/>
    <w:rsid w:val="00A64DBA"/>
    <w:rsid w:val="00A657EA"/>
    <w:rsid w:val="00A66285"/>
    <w:rsid w:val="00A66689"/>
    <w:rsid w:val="00A7024B"/>
    <w:rsid w:val="00A70DF8"/>
    <w:rsid w:val="00A7277E"/>
    <w:rsid w:val="00A730BB"/>
    <w:rsid w:val="00A75A91"/>
    <w:rsid w:val="00A7600D"/>
    <w:rsid w:val="00A77208"/>
    <w:rsid w:val="00A82130"/>
    <w:rsid w:val="00A829AF"/>
    <w:rsid w:val="00A85E22"/>
    <w:rsid w:val="00A9128D"/>
    <w:rsid w:val="00A91606"/>
    <w:rsid w:val="00A92F13"/>
    <w:rsid w:val="00A934B0"/>
    <w:rsid w:val="00A9479A"/>
    <w:rsid w:val="00A9511A"/>
    <w:rsid w:val="00A95DDD"/>
    <w:rsid w:val="00AA50AF"/>
    <w:rsid w:val="00AA51E5"/>
    <w:rsid w:val="00AA53E5"/>
    <w:rsid w:val="00AA541C"/>
    <w:rsid w:val="00AA561A"/>
    <w:rsid w:val="00AA5992"/>
    <w:rsid w:val="00AA7C42"/>
    <w:rsid w:val="00AA7FE8"/>
    <w:rsid w:val="00AC1196"/>
    <w:rsid w:val="00AC186E"/>
    <w:rsid w:val="00AC19C0"/>
    <w:rsid w:val="00AC1E9A"/>
    <w:rsid w:val="00AC3650"/>
    <w:rsid w:val="00AC3C04"/>
    <w:rsid w:val="00AC6FCF"/>
    <w:rsid w:val="00AD0B99"/>
    <w:rsid w:val="00AD4BFF"/>
    <w:rsid w:val="00AD64C7"/>
    <w:rsid w:val="00AD7860"/>
    <w:rsid w:val="00AE071B"/>
    <w:rsid w:val="00AE4DE3"/>
    <w:rsid w:val="00AE7B9C"/>
    <w:rsid w:val="00AF0245"/>
    <w:rsid w:val="00AF05F7"/>
    <w:rsid w:val="00AF342D"/>
    <w:rsid w:val="00AF67CD"/>
    <w:rsid w:val="00B007C5"/>
    <w:rsid w:val="00B00C8E"/>
    <w:rsid w:val="00B0196C"/>
    <w:rsid w:val="00B0222C"/>
    <w:rsid w:val="00B03F58"/>
    <w:rsid w:val="00B05078"/>
    <w:rsid w:val="00B072C6"/>
    <w:rsid w:val="00B07853"/>
    <w:rsid w:val="00B07FF1"/>
    <w:rsid w:val="00B1129F"/>
    <w:rsid w:val="00B11B97"/>
    <w:rsid w:val="00B12619"/>
    <w:rsid w:val="00B12D1B"/>
    <w:rsid w:val="00B141A9"/>
    <w:rsid w:val="00B17121"/>
    <w:rsid w:val="00B17286"/>
    <w:rsid w:val="00B17CE0"/>
    <w:rsid w:val="00B206B4"/>
    <w:rsid w:val="00B2298D"/>
    <w:rsid w:val="00B25EC8"/>
    <w:rsid w:val="00B30551"/>
    <w:rsid w:val="00B33A77"/>
    <w:rsid w:val="00B36D00"/>
    <w:rsid w:val="00B36DA1"/>
    <w:rsid w:val="00B376A5"/>
    <w:rsid w:val="00B37F48"/>
    <w:rsid w:val="00B40D5F"/>
    <w:rsid w:val="00B42C20"/>
    <w:rsid w:val="00B4378D"/>
    <w:rsid w:val="00B4606E"/>
    <w:rsid w:val="00B51867"/>
    <w:rsid w:val="00B558FB"/>
    <w:rsid w:val="00B566D5"/>
    <w:rsid w:val="00B57906"/>
    <w:rsid w:val="00B619AC"/>
    <w:rsid w:val="00B61B33"/>
    <w:rsid w:val="00B61EE7"/>
    <w:rsid w:val="00B63837"/>
    <w:rsid w:val="00B66097"/>
    <w:rsid w:val="00B665D1"/>
    <w:rsid w:val="00B66691"/>
    <w:rsid w:val="00B671B8"/>
    <w:rsid w:val="00B67F4F"/>
    <w:rsid w:val="00B70860"/>
    <w:rsid w:val="00B70BB3"/>
    <w:rsid w:val="00B71D90"/>
    <w:rsid w:val="00B73DE0"/>
    <w:rsid w:val="00B7757D"/>
    <w:rsid w:val="00B801BA"/>
    <w:rsid w:val="00B81406"/>
    <w:rsid w:val="00B8192B"/>
    <w:rsid w:val="00B831A7"/>
    <w:rsid w:val="00B83875"/>
    <w:rsid w:val="00B85BFD"/>
    <w:rsid w:val="00B87AED"/>
    <w:rsid w:val="00B9325C"/>
    <w:rsid w:val="00B94C55"/>
    <w:rsid w:val="00BA1515"/>
    <w:rsid w:val="00BA340E"/>
    <w:rsid w:val="00BB2B98"/>
    <w:rsid w:val="00BB3106"/>
    <w:rsid w:val="00BB3B83"/>
    <w:rsid w:val="00BB5546"/>
    <w:rsid w:val="00BB772E"/>
    <w:rsid w:val="00BB7B5C"/>
    <w:rsid w:val="00BC06E0"/>
    <w:rsid w:val="00BC08C2"/>
    <w:rsid w:val="00BC15BB"/>
    <w:rsid w:val="00BC2320"/>
    <w:rsid w:val="00BC422E"/>
    <w:rsid w:val="00BC4D0A"/>
    <w:rsid w:val="00BC5076"/>
    <w:rsid w:val="00BC5A5B"/>
    <w:rsid w:val="00BC5B5F"/>
    <w:rsid w:val="00BC5B65"/>
    <w:rsid w:val="00BC63D5"/>
    <w:rsid w:val="00BD56A0"/>
    <w:rsid w:val="00BD5D12"/>
    <w:rsid w:val="00BD6F56"/>
    <w:rsid w:val="00BE160F"/>
    <w:rsid w:val="00BE1C1F"/>
    <w:rsid w:val="00BE1DF4"/>
    <w:rsid w:val="00BE30FE"/>
    <w:rsid w:val="00BE376B"/>
    <w:rsid w:val="00BE5944"/>
    <w:rsid w:val="00BE6969"/>
    <w:rsid w:val="00BE75EB"/>
    <w:rsid w:val="00BF1AE4"/>
    <w:rsid w:val="00BF1AF6"/>
    <w:rsid w:val="00BF1DC0"/>
    <w:rsid w:val="00BF1E0F"/>
    <w:rsid w:val="00BF2E6B"/>
    <w:rsid w:val="00BF5232"/>
    <w:rsid w:val="00BF5995"/>
    <w:rsid w:val="00BF59C4"/>
    <w:rsid w:val="00C006CF"/>
    <w:rsid w:val="00C00A45"/>
    <w:rsid w:val="00C00E74"/>
    <w:rsid w:val="00C01BDA"/>
    <w:rsid w:val="00C01D88"/>
    <w:rsid w:val="00C049C9"/>
    <w:rsid w:val="00C05F9F"/>
    <w:rsid w:val="00C05FDD"/>
    <w:rsid w:val="00C06C7A"/>
    <w:rsid w:val="00C122B3"/>
    <w:rsid w:val="00C1239B"/>
    <w:rsid w:val="00C12C3C"/>
    <w:rsid w:val="00C14D2D"/>
    <w:rsid w:val="00C14DC4"/>
    <w:rsid w:val="00C1515B"/>
    <w:rsid w:val="00C15388"/>
    <w:rsid w:val="00C15E81"/>
    <w:rsid w:val="00C16295"/>
    <w:rsid w:val="00C23FD8"/>
    <w:rsid w:val="00C249D4"/>
    <w:rsid w:val="00C25F17"/>
    <w:rsid w:val="00C30464"/>
    <w:rsid w:val="00C314D9"/>
    <w:rsid w:val="00C33756"/>
    <w:rsid w:val="00C33B4C"/>
    <w:rsid w:val="00C34A59"/>
    <w:rsid w:val="00C363B3"/>
    <w:rsid w:val="00C36853"/>
    <w:rsid w:val="00C3687B"/>
    <w:rsid w:val="00C40F00"/>
    <w:rsid w:val="00C416E2"/>
    <w:rsid w:val="00C41BB5"/>
    <w:rsid w:val="00C43135"/>
    <w:rsid w:val="00C44166"/>
    <w:rsid w:val="00C518B0"/>
    <w:rsid w:val="00C51B65"/>
    <w:rsid w:val="00C51E8A"/>
    <w:rsid w:val="00C5271B"/>
    <w:rsid w:val="00C53D7C"/>
    <w:rsid w:val="00C54347"/>
    <w:rsid w:val="00C54A90"/>
    <w:rsid w:val="00C5663F"/>
    <w:rsid w:val="00C57CEA"/>
    <w:rsid w:val="00C63F50"/>
    <w:rsid w:val="00C6418D"/>
    <w:rsid w:val="00C64CEA"/>
    <w:rsid w:val="00C658F9"/>
    <w:rsid w:val="00C6711E"/>
    <w:rsid w:val="00C67331"/>
    <w:rsid w:val="00C67340"/>
    <w:rsid w:val="00C71E50"/>
    <w:rsid w:val="00C7612F"/>
    <w:rsid w:val="00C77B58"/>
    <w:rsid w:val="00C8036A"/>
    <w:rsid w:val="00C825D6"/>
    <w:rsid w:val="00C83A3B"/>
    <w:rsid w:val="00C8406A"/>
    <w:rsid w:val="00C847F8"/>
    <w:rsid w:val="00C84FC4"/>
    <w:rsid w:val="00C85E72"/>
    <w:rsid w:val="00C8692C"/>
    <w:rsid w:val="00C8780D"/>
    <w:rsid w:val="00C93FE8"/>
    <w:rsid w:val="00C95D1A"/>
    <w:rsid w:val="00C97324"/>
    <w:rsid w:val="00CA0BCF"/>
    <w:rsid w:val="00CA147A"/>
    <w:rsid w:val="00CA2369"/>
    <w:rsid w:val="00CA24F8"/>
    <w:rsid w:val="00CA3478"/>
    <w:rsid w:val="00CA35BF"/>
    <w:rsid w:val="00CA7116"/>
    <w:rsid w:val="00CB0788"/>
    <w:rsid w:val="00CB0F20"/>
    <w:rsid w:val="00CB2394"/>
    <w:rsid w:val="00CB3B54"/>
    <w:rsid w:val="00CB4662"/>
    <w:rsid w:val="00CB6A35"/>
    <w:rsid w:val="00CB6C5D"/>
    <w:rsid w:val="00CB7BC3"/>
    <w:rsid w:val="00CC1BF1"/>
    <w:rsid w:val="00CC24E7"/>
    <w:rsid w:val="00CC3B1F"/>
    <w:rsid w:val="00CC4F36"/>
    <w:rsid w:val="00CC4F78"/>
    <w:rsid w:val="00CC682C"/>
    <w:rsid w:val="00CC76B8"/>
    <w:rsid w:val="00CC7B54"/>
    <w:rsid w:val="00CD0FB1"/>
    <w:rsid w:val="00CD1D42"/>
    <w:rsid w:val="00CD3CB0"/>
    <w:rsid w:val="00CE0D82"/>
    <w:rsid w:val="00CE720E"/>
    <w:rsid w:val="00CF0477"/>
    <w:rsid w:val="00CF2E55"/>
    <w:rsid w:val="00CF31B1"/>
    <w:rsid w:val="00CF40C5"/>
    <w:rsid w:val="00CF4CDF"/>
    <w:rsid w:val="00CF6573"/>
    <w:rsid w:val="00D05A05"/>
    <w:rsid w:val="00D05DB5"/>
    <w:rsid w:val="00D05F2C"/>
    <w:rsid w:val="00D06D53"/>
    <w:rsid w:val="00D0798A"/>
    <w:rsid w:val="00D106D2"/>
    <w:rsid w:val="00D11B5E"/>
    <w:rsid w:val="00D13BAA"/>
    <w:rsid w:val="00D14247"/>
    <w:rsid w:val="00D15984"/>
    <w:rsid w:val="00D16FD4"/>
    <w:rsid w:val="00D17019"/>
    <w:rsid w:val="00D174C4"/>
    <w:rsid w:val="00D208A2"/>
    <w:rsid w:val="00D20AAC"/>
    <w:rsid w:val="00D22609"/>
    <w:rsid w:val="00D22D36"/>
    <w:rsid w:val="00D23A5B"/>
    <w:rsid w:val="00D26892"/>
    <w:rsid w:val="00D278EF"/>
    <w:rsid w:val="00D31216"/>
    <w:rsid w:val="00D33402"/>
    <w:rsid w:val="00D34946"/>
    <w:rsid w:val="00D34AA1"/>
    <w:rsid w:val="00D35147"/>
    <w:rsid w:val="00D407FD"/>
    <w:rsid w:val="00D4134F"/>
    <w:rsid w:val="00D41505"/>
    <w:rsid w:val="00D42604"/>
    <w:rsid w:val="00D4335D"/>
    <w:rsid w:val="00D449DB"/>
    <w:rsid w:val="00D461C5"/>
    <w:rsid w:val="00D52233"/>
    <w:rsid w:val="00D530B3"/>
    <w:rsid w:val="00D53F0C"/>
    <w:rsid w:val="00D56ECF"/>
    <w:rsid w:val="00D573A9"/>
    <w:rsid w:val="00D60AF7"/>
    <w:rsid w:val="00D61BD0"/>
    <w:rsid w:val="00D62C51"/>
    <w:rsid w:val="00D64383"/>
    <w:rsid w:val="00D64955"/>
    <w:rsid w:val="00D64A6E"/>
    <w:rsid w:val="00D67578"/>
    <w:rsid w:val="00D70820"/>
    <w:rsid w:val="00D7119E"/>
    <w:rsid w:val="00D74906"/>
    <w:rsid w:val="00D751D8"/>
    <w:rsid w:val="00D7567E"/>
    <w:rsid w:val="00D75C45"/>
    <w:rsid w:val="00D767CA"/>
    <w:rsid w:val="00D77169"/>
    <w:rsid w:val="00D77F06"/>
    <w:rsid w:val="00D83BDC"/>
    <w:rsid w:val="00D8468C"/>
    <w:rsid w:val="00D84875"/>
    <w:rsid w:val="00D8646D"/>
    <w:rsid w:val="00D9037C"/>
    <w:rsid w:val="00D90C39"/>
    <w:rsid w:val="00D92B17"/>
    <w:rsid w:val="00D9709F"/>
    <w:rsid w:val="00D971DE"/>
    <w:rsid w:val="00DA0870"/>
    <w:rsid w:val="00DA3B99"/>
    <w:rsid w:val="00DA4EE9"/>
    <w:rsid w:val="00DA6FDC"/>
    <w:rsid w:val="00DB177D"/>
    <w:rsid w:val="00DB1927"/>
    <w:rsid w:val="00DB4A71"/>
    <w:rsid w:val="00DB6C51"/>
    <w:rsid w:val="00DB7EF6"/>
    <w:rsid w:val="00DC11BF"/>
    <w:rsid w:val="00DC1DBE"/>
    <w:rsid w:val="00DC39D7"/>
    <w:rsid w:val="00DC6F89"/>
    <w:rsid w:val="00DD131A"/>
    <w:rsid w:val="00DD2376"/>
    <w:rsid w:val="00DD26B9"/>
    <w:rsid w:val="00DD2E6C"/>
    <w:rsid w:val="00DD4F44"/>
    <w:rsid w:val="00DD7ACC"/>
    <w:rsid w:val="00DE0661"/>
    <w:rsid w:val="00DE1CCD"/>
    <w:rsid w:val="00DE45F7"/>
    <w:rsid w:val="00DE48D0"/>
    <w:rsid w:val="00DE6AED"/>
    <w:rsid w:val="00DF0CA4"/>
    <w:rsid w:val="00DF37A2"/>
    <w:rsid w:val="00DF426D"/>
    <w:rsid w:val="00DF4EF2"/>
    <w:rsid w:val="00DF546C"/>
    <w:rsid w:val="00DF5734"/>
    <w:rsid w:val="00DF6F3A"/>
    <w:rsid w:val="00DF7152"/>
    <w:rsid w:val="00E02F8F"/>
    <w:rsid w:val="00E030CF"/>
    <w:rsid w:val="00E04010"/>
    <w:rsid w:val="00E059CD"/>
    <w:rsid w:val="00E0795D"/>
    <w:rsid w:val="00E101E2"/>
    <w:rsid w:val="00E1023C"/>
    <w:rsid w:val="00E10A52"/>
    <w:rsid w:val="00E13C0C"/>
    <w:rsid w:val="00E141E2"/>
    <w:rsid w:val="00E146B0"/>
    <w:rsid w:val="00E1560D"/>
    <w:rsid w:val="00E15CE0"/>
    <w:rsid w:val="00E15D65"/>
    <w:rsid w:val="00E15E5C"/>
    <w:rsid w:val="00E20AD9"/>
    <w:rsid w:val="00E21EB2"/>
    <w:rsid w:val="00E23BC6"/>
    <w:rsid w:val="00E23CBD"/>
    <w:rsid w:val="00E24155"/>
    <w:rsid w:val="00E24FBC"/>
    <w:rsid w:val="00E26FA7"/>
    <w:rsid w:val="00E276AD"/>
    <w:rsid w:val="00E30B86"/>
    <w:rsid w:val="00E3280F"/>
    <w:rsid w:val="00E34C78"/>
    <w:rsid w:val="00E35204"/>
    <w:rsid w:val="00E35D03"/>
    <w:rsid w:val="00E4247D"/>
    <w:rsid w:val="00E45005"/>
    <w:rsid w:val="00E45A1F"/>
    <w:rsid w:val="00E45DEC"/>
    <w:rsid w:val="00E470ED"/>
    <w:rsid w:val="00E472F7"/>
    <w:rsid w:val="00E51406"/>
    <w:rsid w:val="00E51BD1"/>
    <w:rsid w:val="00E524F7"/>
    <w:rsid w:val="00E5347B"/>
    <w:rsid w:val="00E551A9"/>
    <w:rsid w:val="00E636AA"/>
    <w:rsid w:val="00E670BD"/>
    <w:rsid w:val="00E712FD"/>
    <w:rsid w:val="00E71D9A"/>
    <w:rsid w:val="00E72B0E"/>
    <w:rsid w:val="00E73E2B"/>
    <w:rsid w:val="00E740A7"/>
    <w:rsid w:val="00E745B5"/>
    <w:rsid w:val="00E7536F"/>
    <w:rsid w:val="00E75C45"/>
    <w:rsid w:val="00E76A54"/>
    <w:rsid w:val="00E80BF2"/>
    <w:rsid w:val="00E82A54"/>
    <w:rsid w:val="00E83CE1"/>
    <w:rsid w:val="00E86078"/>
    <w:rsid w:val="00E90021"/>
    <w:rsid w:val="00E92BB9"/>
    <w:rsid w:val="00E94A75"/>
    <w:rsid w:val="00E96296"/>
    <w:rsid w:val="00E97145"/>
    <w:rsid w:val="00E977D6"/>
    <w:rsid w:val="00EA393A"/>
    <w:rsid w:val="00EA48C4"/>
    <w:rsid w:val="00EA5061"/>
    <w:rsid w:val="00EA57D3"/>
    <w:rsid w:val="00EA5E3B"/>
    <w:rsid w:val="00EB1B70"/>
    <w:rsid w:val="00EB3873"/>
    <w:rsid w:val="00EB4470"/>
    <w:rsid w:val="00EB5830"/>
    <w:rsid w:val="00EB7C18"/>
    <w:rsid w:val="00EC02BD"/>
    <w:rsid w:val="00EC02E6"/>
    <w:rsid w:val="00EC0491"/>
    <w:rsid w:val="00EC0AE3"/>
    <w:rsid w:val="00EC0C5F"/>
    <w:rsid w:val="00EC171D"/>
    <w:rsid w:val="00EC189C"/>
    <w:rsid w:val="00EC1FDA"/>
    <w:rsid w:val="00EC4337"/>
    <w:rsid w:val="00EC6355"/>
    <w:rsid w:val="00EC6788"/>
    <w:rsid w:val="00ED2447"/>
    <w:rsid w:val="00ED6A80"/>
    <w:rsid w:val="00ED7057"/>
    <w:rsid w:val="00ED75CC"/>
    <w:rsid w:val="00EE0822"/>
    <w:rsid w:val="00EE2F1A"/>
    <w:rsid w:val="00EE468C"/>
    <w:rsid w:val="00EE54DA"/>
    <w:rsid w:val="00EE6F85"/>
    <w:rsid w:val="00EF028D"/>
    <w:rsid w:val="00EF2F67"/>
    <w:rsid w:val="00EF3607"/>
    <w:rsid w:val="00EF461B"/>
    <w:rsid w:val="00EF74E3"/>
    <w:rsid w:val="00F013C7"/>
    <w:rsid w:val="00F015CC"/>
    <w:rsid w:val="00F03759"/>
    <w:rsid w:val="00F05138"/>
    <w:rsid w:val="00F062E4"/>
    <w:rsid w:val="00F07402"/>
    <w:rsid w:val="00F1021C"/>
    <w:rsid w:val="00F12EC0"/>
    <w:rsid w:val="00F1479A"/>
    <w:rsid w:val="00F15141"/>
    <w:rsid w:val="00F151F6"/>
    <w:rsid w:val="00F15921"/>
    <w:rsid w:val="00F23520"/>
    <w:rsid w:val="00F2630F"/>
    <w:rsid w:val="00F267E4"/>
    <w:rsid w:val="00F30A79"/>
    <w:rsid w:val="00F31316"/>
    <w:rsid w:val="00F32224"/>
    <w:rsid w:val="00F3229D"/>
    <w:rsid w:val="00F33962"/>
    <w:rsid w:val="00F35DDC"/>
    <w:rsid w:val="00F35FDB"/>
    <w:rsid w:val="00F376B4"/>
    <w:rsid w:val="00F41664"/>
    <w:rsid w:val="00F44054"/>
    <w:rsid w:val="00F455C8"/>
    <w:rsid w:val="00F45F8A"/>
    <w:rsid w:val="00F47255"/>
    <w:rsid w:val="00F477AF"/>
    <w:rsid w:val="00F47EE3"/>
    <w:rsid w:val="00F5027E"/>
    <w:rsid w:val="00F50409"/>
    <w:rsid w:val="00F5056B"/>
    <w:rsid w:val="00F51225"/>
    <w:rsid w:val="00F52ACD"/>
    <w:rsid w:val="00F54B1B"/>
    <w:rsid w:val="00F556F5"/>
    <w:rsid w:val="00F56680"/>
    <w:rsid w:val="00F569EB"/>
    <w:rsid w:val="00F715F7"/>
    <w:rsid w:val="00F72446"/>
    <w:rsid w:val="00F72782"/>
    <w:rsid w:val="00F73862"/>
    <w:rsid w:val="00F75141"/>
    <w:rsid w:val="00F775A2"/>
    <w:rsid w:val="00F815A6"/>
    <w:rsid w:val="00F8211E"/>
    <w:rsid w:val="00F82479"/>
    <w:rsid w:val="00F83CE7"/>
    <w:rsid w:val="00F841B0"/>
    <w:rsid w:val="00F863F7"/>
    <w:rsid w:val="00F87262"/>
    <w:rsid w:val="00F87E9E"/>
    <w:rsid w:val="00F90B8D"/>
    <w:rsid w:val="00F9355F"/>
    <w:rsid w:val="00F9660F"/>
    <w:rsid w:val="00F968D4"/>
    <w:rsid w:val="00F96EDE"/>
    <w:rsid w:val="00FA1D3B"/>
    <w:rsid w:val="00FA1F68"/>
    <w:rsid w:val="00FA3CD3"/>
    <w:rsid w:val="00FA4356"/>
    <w:rsid w:val="00FA4DC2"/>
    <w:rsid w:val="00FA5FFE"/>
    <w:rsid w:val="00FB00EE"/>
    <w:rsid w:val="00FB0942"/>
    <w:rsid w:val="00FB1BB5"/>
    <w:rsid w:val="00FB2D97"/>
    <w:rsid w:val="00FB2E17"/>
    <w:rsid w:val="00FB3D93"/>
    <w:rsid w:val="00FB50E5"/>
    <w:rsid w:val="00FC09A6"/>
    <w:rsid w:val="00FC139A"/>
    <w:rsid w:val="00FC30AB"/>
    <w:rsid w:val="00FC5B48"/>
    <w:rsid w:val="00FC6DBA"/>
    <w:rsid w:val="00FC6EFF"/>
    <w:rsid w:val="00FD00BD"/>
    <w:rsid w:val="00FD03C3"/>
    <w:rsid w:val="00FD07F7"/>
    <w:rsid w:val="00FD0F97"/>
    <w:rsid w:val="00FD1BBD"/>
    <w:rsid w:val="00FD3347"/>
    <w:rsid w:val="00FD512C"/>
    <w:rsid w:val="00FD6684"/>
    <w:rsid w:val="00FD7C50"/>
    <w:rsid w:val="00FE07FA"/>
    <w:rsid w:val="00FE2A03"/>
    <w:rsid w:val="00FE3C92"/>
    <w:rsid w:val="00FE5288"/>
    <w:rsid w:val="00FE7783"/>
    <w:rsid w:val="00FE77D7"/>
    <w:rsid w:val="00FF0359"/>
    <w:rsid w:val="00FF6C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CFA4CD"/>
  <w15:docId w15:val="{CCD44E0A-7D46-1444-97AE-E85C4E54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D9E"/>
    <w:pPr>
      <w:spacing w:before="120" w:after="120" w:line="360" w:lineRule="auto"/>
      <w:jc w:val="both"/>
    </w:pPr>
    <w:rPr>
      <w:rFonts w:ascii="Times New Roman" w:eastAsia="Times New Roman" w:hAnsi="Times New Roman" w:cs="Times New Roman"/>
      <w:noProof/>
      <w:sz w:val="20"/>
      <w:szCs w:val="20"/>
      <w:lang w:eastAsia="es-ES"/>
    </w:rPr>
  </w:style>
  <w:style w:type="paragraph" w:styleId="Ttulo1">
    <w:name w:val="heading 1"/>
    <w:aliases w:val="Título Ponencia"/>
    <w:basedOn w:val="Normal"/>
    <w:next w:val="Normal"/>
    <w:link w:val="Ttulo1Car"/>
    <w:qFormat/>
    <w:rsid w:val="001E1B50"/>
    <w:pPr>
      <w:keepNext/>
      <w:spacing w:before="0" w:after="0"/>
      <w:ind w:left="432"/>
      <w:jc w:val="center"/>
      <w:outlineLvl w:val="0"/>
    </w:pPr>
    <w:rPr>
      <w:kern w:val="28"/>
      <w:sz w:val="32"/>
    </w:rPr>
  </w:style>
  <w:style w:type="paragraph" w:styleId="Ttulo2">
    <w:name w:val="heading 2"/>
    <w:aliases w:val="Título Sección"/>
    <w:basedOn w:val="Normal"/>
    <w:next w:val="Normal"/>
    <w:link w:val="Ttulo2Car"/>
    <w:qFormat/>
    <w:rsid w:val="00961DB4"/>
    <w:pPr>
      <w:keepNext/>
      <w:numPr>
        <w:ilvl w:val="1"/>
        <w:numId w:val="1"/>
      </w:numPr>
      <w:spacing w:after="0"/>
      <w:outlineLvl w:val="1"/>
    </w:pPr>
    <w:rPr>
      <w:b/>
      <w:sz w:val="28"/>
    </w:rPr>
  </w:style>
  <w:style w:type="paragraph" w:styleId="Ttulo3">
    <w:name w:val="heading 3"/>
    <w:aliases w:val="Título Subsección"/>
    <w:basedOn w:val="Normal"/>
    <w:next w:val="Normal"/>
    <w:link w:val="Ttulo3Car"/>
    <w:qFormat/>
    <w:rsid w:val="00961DB4"/>
    <w:pPr>
      <w:keepNext/>
      <w:numPr>
        <w:ilvl w:val="2"/>
        <w:numId w:val="1"/>
      </w:numPr>
      <w:spacing w:after="0"/>
      <w:outlineLvl w:val="2"/>
    </w:pPr>
    <w:rPr>
      <w:b/>
      <w:sz w:val="24"/>
    </w:rPr>
  </w:style>
  <w:style w:type="paragraph" w:styleId="Ttulo4">
    <w:name w:val="heading 4"/>
    <w:basedOn w:val="Normal"/>
    <w:next w:val="Normal"/>
    <w:link w:val="Ttulo4Car"/>
    <w:uiPriority w:val="9"/>
    <w:unhideWhenUsed/>
    <w:qFormat/>
    <w:rsid w:val="000C1FF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3B4E0E"/>
    <w:pPr>
      <w:keepNext/>
      <w:keepLines/>
      <w:numPr>
        <w:ilvl w:val="4"/>
        <w:numId w:val="1"/>
      </w:numPr>
      <w:spacing w:before="200" w:after="0"/>
      <w:outlineLvl w:val="4"/>
    </w:pPr>
    <w:rPr>
      <w:rFonts w:asciiTheme="majorHAnsi" w:eastAsiaTheme="majorEastAsia" w:hAnsiTheme="majorHAnsi" w:cstheme="majorBidi"/>
      <w:color w:val="000000" w:themeColor="text1"/>
    </w:rPr>
  </w:style>
  <w:style w:type="paragraph" w:styleId="Ttulo6">
    <w:name w:val="heading 6"/>
    <w:basedOn w:val="Normal"/>
    <w:next w:val="Normal"/>
    <w:link w:val="Ttulo6Car"/>
    <w:uiPriority w:val="9"/>
    <w:semiHidden/>
    <w:unhideWhenUsed/>
    <w:qFormat/>
    <w:rsid w:val="005F5B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F5B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F5B8D"/>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5F5B8D"/>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Ponencia Car"/>
    <w:basedOn w:val="Fuentedeprrafopredeter"/>
    <w:link w:val="Ttulo1"/>
    <w:rsid w:val="001E1B50"/>
    <w:rPr>
      <w:rFonts w:ascii="Times New Roman" w:eastAsia="Times New Roman" w:hAnsi="Times New Roman" w:cs="Times New Roman"/>
      <w:kern w:val="28"/>
      <w:sz w:val="32"/>
      <w:szCs w:val="20"/>
      <w:lang w:val="es-ES" w:eastAsia="es-ES"/>
    </w:rPr>
  </w:style>
  <w:style w:type="character" w:customStyle="1" w:styleId="Ttulo2Car">
    <w:name w:val="Título 2 Car"/>
    <w:aliases w:val="Título Sección Car"/>
    <w:basedOn w:val="Fuentedeprrafopredeter"/>
    <w:link w:val="Ttulo2"/>
    <w:rsid w:val="00961DB4"/>
    <w:rPr>
      <w:rFonts w:ascii="Times New Roman" w:eastAsia="Times New Roman" w:hAnsi="Times New Roman" w:cs="Times New Roman"/>
      <w:b/>
      <w:noProof/>
      <w:sz w:val="28"/>
      <w:szCs w:val="20"/>
      <w:lang w:eastAsia="es-ES"/>
    </w:rPr>
  </w:style>
  <w:style w:type="character" w:customStyle="1" w:styleId="Ttulo3Car">
    <w:name w:val="Título 3 Car"/>
    <w:aliases w:val="Título Subsección Car"/>
    <w:basedOn w:val="Fuentedeprrafopredeter"/>
    <w:link w:val="Ttulo3"/>
    <w:rsid w:val="00961DB4"/>
    <w:rPr>
      <w:rFonts w:ascii="Times New Roman" w:eastAsia="Times New Roman" w:hAnsi="Times New Roman" w:cs="Times New Roman"/>
      <w:b/>
      <w:noProof/>
      <w:szCs w:val="20"/>
      <w:lang w:eastAsia="es-ES"/>
    </w:rPr>
  </w:style>
  <w:style w:type="paragraph" w:customStyle="1" w:styleId="Autor">
    <w:name w:val="Autor"/>
    <w:basedOn w:val="Normal"/>
    <w:next w:val="Normal"/>
    <w:rsid w:val="00961DB4"/>
    <w:pPr>
      <w:spacing w:before="0" w:after="0"/>
      <w:jc w:val="center"/>
    </w:pPr>
  </w:style>
  <w:style w:type="paragraph" w:styleId="Textosinformato">
    <w:name w:val="Plain Text"/>
    <w:basedOn w:val="Normal"/>
    <w:link w:val="TextosinformatoCar"/>
    <w:rsid w:val="00961DB4"/>
    <w:rPr>
      <w:rFonts w:ascii="Courier New" w:hAnsi="Courier New"/>
    </w:rPr>
  </w:style>
  <w:style w:type="character" w:customStyle="1" w:styleId="TextosinformatoCar">
    <w:name w:val="Texto sin formato Car"/>
    <w:basedOn w:val="Fuentedeprrafopredeter"/>
    <w:link w:val="Textosinformato"/>
    <w:rsid w:val="00961DB4"/>
    <w:rPr>
      <w:rFonts w:ascii="Courier New" w:eastAsia="Times New Roman" w:hAnsi="Courier New" w:cs="Times New Roman"/>
      <w:sz w:val="20"/>
      <w:szCs w:val="20"/>
      <w:lang w:val="es-ES" w:eastAsia="es-ES"/>
    </w:rPr>
  </w:style>
  <w:style w:type="paragraph" w:customStyle="1" w:styleId="Titulo">
    <w:name w:val="Titulo"/>
    <w:basedOn w:val="Textosinformato"/>
    <w:next w:val="Textosinformato"/>
    <w:rsid w:val="00961DB4"/>
    <w:pPr>
      <w:spacing w:before="0" w:after="0"/>
      <w:jc w:val="center"/>
    </w:pPr>
    <w:rPr>
      <w:rFonts w:ascii="Times New Roman" w:hAnsi="Times New Roman"/>
      <w:sz w:val="32"/>
    </w:rPr>
  </w:style>
  <w:style w:type="character" w:customStyle="1" w:styleId="Ttulo4Car">
    <w:name w:val="Título 4 Car"/>
    <w:basedOn w:val="Fuentedeprrafopredeter"/>
    <w:link w:val="Ttulo4"/>
    <w:uiPriority w:val="9"/>
    <w:rsid w:val="000C1FF4"/>
    <w:rPr>
      <w:rFonts w:asciiTheme="majorHAnsi" w:eastAsiaTheme="majorEastAsia" w:hAnsiTheme="majorHAnsi" w:cstheme="majorBidi"/>
      <w:b/>
      <w:bCs/>
      <w:i/>
      <w:iCs/>
      <w:noProof/>
      <w:color w:val="000000" w:themeColor="text1"/>
      <w:sz w:val="20"/>
      <w:szCs w:val="20"/>
      <w:lang w:eastAsia="es-ES"/>
    </w:rPr>
  </w:style>
  <w:style w:type="character" w:customStyle="1" w:styleId="Ttulo5Car">
    <w:name w:val="Título 5 Car"/>
    <w:basedOn w:val="Fuentedeprrafopredeter"/>
    <w:link w:val="Ttulo5"/>
    <w:uiPriority w:val="9"/>
    <w:rsid w:val="003B4E0E"/>
    <w:rPr>
      <w:rFonts w:asciiTheme="majorHAnsi" w:eastAsiaTheme="majorEastAsia" w:hAnsiTheme="majorHAnsi" w:cstheme="majorBidi"/>
      <w:noProof/>
      <w:color w:val="000000" w:themeColor="text1"/>
      <w:sz w:val="20"/>
      <w:szCs w:val="20"/>
      <w:lang w:eastAsia="es-ES"/>
    </w:rPr>
  </w:style>
  <w:style w:type="character" w:customStyle="1" w:styleId="Ttulo6Car">
    <w:name w:val="Título 6 Car"/>
    <w:basedOn w:val="Fuentedeprrafopredeter"/>
    <w:link w:val="Ttulo6"/>
    <w:uiPriority w:val="9"/>
    <w:semiHidden/>
    <w:rsid w:val="005F5B8D"/>
    <w:rPr>
      <w:rFonts w:asciiTheme="majorHAnsi" w:eastAsiaTheme="majorEastAsia" w:hAnsiTheme="majorHAnsi" w:cstheme="majorBidi"/>
      <w:i/>
      <w:iCs/>
      <w:noProof/>
      <w:color w:val="243F60" w:themeColor="accent1" w:themeShade="7F"/>
      <w:sz w:val="20"/>
      <w:szCs w:val="20"/>
      <w:lang w:eastAsia="es-ES"/>
    </w:rPr>
  </w:style>
  <w:style w:type="character" w:customStyle="1" w:styleId="Ttulo7Car">
    <w:name w:val="Título 7 Car"/>
    <w:basedOn w:val="Fuentedeprrafopredeter"/>
    <w:link w:val="Ttulo7"/>
    <w:uiPriority w:val="9"/>
    <w:semiHidden/>
    <w:rsid w:val="005F5B8D"/>
    <w:rPr>
      <w:rFonts w:asciiTheme="majorHAnsi" w:eastAsiaTheme="majorEastAsia" w:hAnsiTheme="majorHAnsi" w:cstheme="majorBidi"/>
      <w:i/>
      <w:iCs/>
      <w:noProof/>
      <w:color w:val="404040" w:themeColor="text1" w:themeTint="BF"/>
      <w:sz w:val="20"/>
      <w:szCs w:val="20"/>
      <w:lang w:eastAsia="es-ES"/>
    </w:rPr>
  </w:style>
  <w:style w:type="character" w:customStyle="1" w:styleId="Ttulo8Car">
    <w:name w:val="Título 8 Car"/>
    <w:basedOn w:val="Fuentedeprrafopredeter"/>
    <w:link w:val="Ttulo8"/>
    <w:uiPriority w:val="9"/>
    <w:semiHidden/>
    <w:rsid w:val="005F5B8D"/>
    <w:rPr>
      <w:rFonts w:asciiTheme="majorHAnsi" w:eastAsiaTheme="majorEastAsia" w:hAnsiTheme="majorHAnsi" w:cstheme="majorBidi"/>
      <w:noProof/>
      <w:color w:val="404040" w:themeColor="text1" w:themeTint="BF"/>
      <w:sz w:val="20"/>
      <w:szCs w:val="20"/>
      <w:lang w:eastAsia="es-ES"/>
    </w:rPr>
  </w:style>
  <w:style w:type="character" w:customStyle="1" w:styleId="Ttulo9Car">
    <w:name w:val="Título 9 Car"/>
    <w:basedOn w:val="Fuentedeprrafopredeter"/>
    <w:link w:val="Ttulo9"/>
    <w:uiPriority w:val="9"/>
    <w:semiHidden/>
    <w:rsid w:val="005F5B8D"/>
    <w:rPr>
      <w:rFonts w:asciiTheme="majorHAnsi" w:eastAsiaTheme="majorEastAsia" w:hAnsiTheme="majorHAnsi" w:cstheme="majorBidi"/>
      <w:i/>
      <w:iCs/>
      <w:noProof/>
      <w:color w:val="404040" w:themeColor="text1" w:themeTint="BF"/>
      <w:sz w:val="20"/>
      <w:szCs w:val="20"/>
      <w:lang w:eastAsia="es-ES"/>
    </w:rPr>
  </w:style>
  <w:style w:type="paragraph" w:styleId="Prrafodelista">
    <w:name w:val="List Paragraph"/>
    <w:basedOn w:val="Normal"/>
    <w:uiPriority w:val="34"/>
    <w:qFormat/>
    <w:rsid w:val="00247632"/>
    <w:pPr>
      <w:ind w:left="720"/>
      <w:contextualSpacing/>
    </w:pPr>
  </w:style>
  <w:style w:type="paragraph" w:styleId="Textodeglobo">
    <w:name w:val="Balloon Text"/>
    <w:basedOn w:val="Normal"/>
    <w:link w:val="TextodegloboCar"/>
    <w:uiPriority w:val="99"/>
    <w:semiHidden/>
    <w:unhideWhenUsed/>
    <w:rsid w:val="00F455C8"/>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455C8"/>
    <w:rPr>
      <w:rFonts w:ascii="Lucida Grande" w:eastAsia="Times New Roman" w:hAnsi="Lucida Grande" w:cs="Lucida Grande"/>
      <w:sz w:val="18"/>
      <w:szCs w:val="18"/>
      <w:lang w:val="es-ES" w:eastAsia="es-ES"/>
    </w:rPr>
  </w:style>
  <w:style w:type="table" w:styleId="Tablaconcuadrcula">
    <w:name w:val="Table Grid"/>
    <w:basedOn w:val="Tablanormal"/>
    <w:uiPriority w:val="59"/>
    <w:rsid w:val="00D22D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tablaofigura">
    <w:name w:val="Pie de tabla o figura"/>
    <w:basedOn w:val="Normal"/>
    <w:next w:val="Normal"/>
    <w:qFormat/>
    <w:rsid w:val="00D22D36"/>
    <w:pPr>
      <w:jc w:val="center"/>
    </w:pPr>
    <w:rPr>
      <w:sz w:val="16"/>
      <w:szCs w:val="16"/>
    </w:rPr>
  </w:style>
  <w:style w:type="paragraph" w:styleId="Textonotapie">
    <w:name w:val="footnote text"/>
    <w:basedOn w:val="Normal"/>
    <w:link w:val="TextonotapieCar"/>
    <w:uiPriority w:val="99"/>
    <w:unhideWhenUsed/>
    <w:rsid w:val="00573AE7"/>
    <w:pPr>
      <w:spacing w:before="0" w:after="0"/>
    </w:pPr>
    <w:rPr>
      <w:sz w:val="24"/>
      <w:szCs w:val="24"/>
    </w:rPr>
  </w:style>
  <w:style w:type="character" w:customStyle="1" w:styleId="TextonotapieCar">
    <w:name w:val="Texto nota pie Car"/>
    <w:basedOn w:val="Fuentedeprrafopredeter"/>
    <w:link w:val="Textonotapie"/>
    <w:uiPriority w:val="99"/>
    <w:rsid w:val="00573AE7"/>
    <w:rPr>
      <w:rFonts w:ascii="Times New Roman" w:eastAsia="Times New Roman" w:hAnsi="Times New Roman" w:cs="Times New Roman"/>
      <w:lang w:val="es-ES" w:eastAsia="es-ES"/>
    </w:rPr>
  </w:style>
  <w:style w:type="character" w:styleId="Refdenotaalpie">
    <w:name w:val="footnote reference"/>
    <w:basedOn w:val="Fuentedeprrafopredeter"/>
    <w:uiPriority w:val="99"/>
    <w:unhideWhenUsed/>
    <w:rsid w:val="00573AE7"/>
    <w:rPr>
      <w:vertAlign w:val="superscript"/>
    </w:rPr>
  </w:style>
  <w:style w:type="paragraph" w:customStyle="1" w:styleId="ContenidodeTabla">
    <w:name w:val="Contenido de Tabla"/>
    <w:basedOn w:val="Normal"/>
    <w:qFormat/>
    <w:rsid w:val="00573AE7"/>
    <w:pPr>
      <w:spacing w:before="0" w:after="0"/>
    </w:pPr>
  </w:style>
  <w:style w:type="character" w:styleId="Textoennegrita">
    <w:name w:val="Strong"/>
    <w:basedOn w:val="Fuentedeprrafopredeter"/>
    <w:uiPriority w:val="22"/>
    <w:qFormat/>
    <w:rsid w:val="00203BE0"/>
    <w:rPr>
      <w:b/>
      <w:bCs/>
    </w:rPr>
  </w:style>
  <w:style w:type="character" w:styleId="Hipervnculo">
    <w:name w:val="Hyperlink"/>
    <w:basedOn w:val="Fuentedeprrafopredeter"/>
    <w:uiPriority w:val="99"/>
    <w:unhideWhenUsed/>
    <w:rsid w:val="00217694"/>
    <w:rPr>
      <w:color w:val="0000FF" w:themeColor="hyperlink"/>
      <w:u w:val="single"/>
    </w:rPr>
  </w:style>
  <w:style w:type="paragraph" w:styleId="Piedepgina">
    <w:name w:val="footer"/>
    <w:basedOn w:val="Normal"/>
    <w:link w:val="PiedepginaCar"/>
    <w:uiPriority w:val="99"/>
    <w:unhideWhenUsed/>
    <w:rsid w:val="00E470ED"/>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470ED"/>
    <w:rPr>
      <w:rFonts w:ascii="Times New Roman" w:eastAsia="Times New Roman" w:hAnsi="Times New Roman" w:cs="Times New Roman"/>
      <w:sz w:val="20"/>
      <w:szCs w:val="20"/>
      <w:lang w:val="es-ES" w:eastAsia="es-ES"/>
    </w:rPr>
  </w:style>
  <w:style w:type="character" w:styleId="Nmerodepgina">
    <w:name w:val="page number"/>
    <w:basedOn w:val="Fuentedeprrafopredeter"/>
    <w:uiPriority w:val="99"/>
    <w:semiHidden/>
    <w:unhideWhenUsed/>
    <w:rsid w:val="00E470ED"/>
  </w:style>
  <w:style w:type="paragraph" w:styleId="Encabezado">
    <w:name w:val="header"/>
    <w:basedOn w:val="Normal"/>
    <w:link w:val="EncabezadoCar"/>
    <w:uiPriority w:val="99"/>
    <w:unhideWhenUsed/>
    <w:rsid w:val="00E470ED"/>
    <w:pPr>
      <w:tabs>
        <w:tab w:val="center" w:pos="4419"/>
        <w:tab w:val="right" w:pos="8838"/>
      </w:tabs>
      <w:spacing w:before="0" w:after="0"/>
    </w:pPr>
  </w:style>
  <w:style w:type="character" w:customStyle="1" w:styleId="EncabezadoCar">
    <w:name w:val="Encabezado Car"/>
    <w:basedOn w:val="Fuentedeprrafopredeter"/>
    <w:link w:val="Encabezado"/>
    <w:uiPriority w:val="99"/>
    <w:rsid w:val="00E470ED"/>
    <w:rPr>
      <w:rFonts w:ascii="Times New Roman" w:eastAsia="Times New Roman" w:hAnsi="Times New Roman" w:cs="Times New Roman"/>
      <w:sz w:val="20"/>
      <w:szCs w:val="20"/>
      <w:lang w:val="es-ES" w:eastAsia="es-ES"/>
    </w:rPr>
  </w:style>
  <w:style w:type="paragraph" w:customStyle="1" w:styleId="CdigoFuente">
    <w:name w:val="Código Fuente"/>
    <w:basedOn w:val="ContenidodeTabla"/>
    <w:next w:val="Normal"/>
    <w:qFormat/>
    <w:rsid w:val="000D6605"/>
    <w:pPr>
      <w:ind w:left="864"/>
    </w:pPr>
    <w:rPr>
      <w:rFonts w:ascii="Courier New" w:eastAsiaTheme="minorEastAsia" w:hAnsi="Courier New" w:cs="Courier New"/>
      <w:lang w:eastAsia="ja-JP"/>
    </w:rPr>
  </w:style>
  <w:style w:type="paragraph" w:customStyle="1" w:styleId="Notaalpie">
    <w:name w:val="Nota al pie"/>
    <w:basedOn w:val="Textonotapie"/>
    <w:qFormat/>
    <w:rsid w:val="00E24FBC"/>
    <w:rPr>
      <w:sz w:val="16"/>
      <w:szCs w:val="16"/>
    </w:rPr>
  </w:style>
  <w:style w:type="paragraph" w:styleId="Descripcin">
    <w:name w:val="caption"/>
    <w:basedOn w:val="Normal"/>
    <w:next w:val="Normal"/>
    <w:uiPriority w:val="35"/>
    <w:unhideWhenUsed/>
    <w:qFormat/>
    <w:rsid w:val="00C12C3C"/>
    <w:pPr>
      <w:spacing w:before="0" w:after="200"/>
      <w:jc w:val="center"/>
    </w:pPr>
    <w:rPr>
      <w:bCs/>
      <w:color w:val="000000" w:themeColor="text1"/>
      <w:sz w:val="16"/>
      <w:szCs w:val="16"/>
    </w:rPr>
  </w:style>
  <w:style w:type="paragraph" w:styleId="Bibliografa">
    <w:name w:val="Bibliography"/>
    <w:basedOn w:val="Normal"/>
    <w:next w:val="Normal"/>
    <w:uiPriority w:val="37"/>
    <w:unhideWhenUsed/>
    <w:rsid w:val="00651984"/>
  </w:style>
  <w:style w:type="character" w:styleId="nfasis">
    <w:name w:val="Emphasis"/>
    <w:basedOn w:val="Fuentedeprrafopredeter"/>
    <w:uiPriority w:val="20"/>
    <w:qFormat/>
    <w:rsid w:val="001E1B50"/>
    <w:rPr>
      <w:i/>
      <w:iCs/>
    </w:rPr>
  </w:style>
  <w:style w:type="paragraph" w:customStyle="1" w:styleId="Intrucciones">
    <w:name w:val="Intrucciones"/>
    <w:basedOn w:val="Normal"/>
    <w:next w:val="Normal"/>
    <w:qFormat/>
    <w:rsid w:val="008635EE"/>
    <w:pPr>
      <w:numPr>
        <w:numId w:val="2"/>
      </w:numPr>
      <w:spacing w:before="0" w:after="0"/>
    </w:pPr>
  </w:style>
  <w:style w:type="paragraph" w:customStyle="1" w:styleId="Pregunta">
    <w:name w:val="Pregunta"/>
    <w:basedOn w:val="Normal"/>
    <w:next w:val="Normal"/>
    <w:qFormat/>
    <w:rsid w:val="00D60AF7"/>
    <w:rPr>
      <w:b/>
      <w:bCs/>
      <w:sz w:val="24"/>
    </w:rPr>
  </w:style>
  <w:style w:type="character" w:styleId="Textodelmarcadordeposicin">
    <w:name w:val="Placeholder Text"/>
    <w:basedOn w:val="Fuentedeprrafopredeter"/>
    <w:uiPriority w:val="99"/>
    <w:semiHidden/>
    <w:rsid w:val="00FA1D3B"/>
    <w:rPr>
      <w:color w:val="808080"/>
    </w:rPr>
  </w:style>
  <w:style w:type="paragraph" w:styleId="NormalWeb">
    <w:name w:val="Normal (Web)"/>
    <w:basedOn w:val="Normal"/>
    <w:uiPriority w:val="99"/>
    <w:semiHidden/>
    <w:unhideWhenUsed/>
    <w:rsid w:val="004E0570"/>
    <w:pPr>
      <w:spacing w:before="100" w:beforeAutospacing="1" w:after="100" w:afterAutospacing="1"/>
      <w:jc w:val="left"/>
    </w:pPr>
    <w:rPr>
      <w:rFonts w:eastAsiaTheme="minorEastAsia"/>
      <w:noProof w:val="0"/>
      <w:sz w:val="24"/>
      <w:szCs w:val="24"/>
      <w:lang w:val="es-ES_tradnl" w:eastAsia="es-ES_tradnl"/>
    </w:rPr>
  </w:style>
  <w:style w:type="paragraph" w:customStyle="1" w:styleId="Resumen">
    <w:name w:val="Resumen"/>
    <w:basedOn w:val="Normal"/>
    <w:next w:val="Normal"/>
    <w:qFormat/>
    <w:rsid w:val="003D235C"/>
    <w:rPr>
      <w:i/>
      <w:lang w:val="es-419"/>
    </w:rPr>
  </w:style>
  <w:style w:type="paragraph" w:styleId="Ttulo">
    <w:name w:val="Title"/>
    <w:basedOn w:val="Normal"/>
    <w:next w:val="Normal"/>
    <w:link w:val="TtuloCar"/>
    <w:uiPriority w:val="10"/>
    <w:qFormat/>
    <w:rsid w:val="003D235C"/>
    <w:pPr>
      <w:spacing w:before="0"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235C"/>
    <w:rPr>
      <w:rFonts w:asciiTheme="majorHAnsi" w:eastAsiaTheme="majorEastAsia" w:hAnsiTheme="majorHAnsi" w:cstheme="majorBidi"/>
      <w:noProof/>
      <w:spacing w:val="-10"/>
      <w:kern w:val="28"/>
      <w:sz w:val="56"/>
      <w:szCs w:val="5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459223">
      <w:bodyDiv w:val="1"/>
      <w:marLeft w:val="0"/>
      <w:marRight w:val="0"/>
      <w:marTop w:val="0"/>
      <w:marBottom w:val="0"/>
      <w:divBdr>
        <w:top w:val="none" w:sz="0" w:space="0" w:color="auto"/>
        <w:left w:val="none" w:sz="0" w:space="0" w:color="auto"/>
        <w:bottom w:val="none" w:sz="0" w:space="0" w:color="auto"/>
        <w:right w:val="none" w:sz="0" w:space="0" w:color="auto"/>
      </w:divBdr>
      <w:divsChild>
        <w:div w:id="317613711">
          <w:marLeft w:val="0"/>
          <w:marRight w:val="0"/>
          <w:marTop w:val="0"/>
          <w:marBottom w:val="0"/>
          <w:divBdr>
            <w:top w:val="none" w:sz="0" w:space="0" w:color="auto"/>
            <w:left w:val="none" w:sz="0" w:space="0" w:color="auto"/>
            <w:bottom w:val="none" w:sz="0" w:space="0" w:color="auto"/>
            <w:right w:val="none" w:sz="0" w:space="0" w:color="auto"/>
          </w:divBdr>
          <w:divsChild>
            <w:div w:id="748620925">
              <w:marLeft w:val="0"/>
              <w:marRight w:val="0"/>
              <w:marTop w:val="0"/>
              <w:marBottom w:val="0"/>
              <w:divBdr>
                <w:top w:val="none" w:sz="0" w:space="0" w:color="auto"/>
                <w:left w:val="none" w:sz="0" w:space="0" w:color="auto"/>
                <w:bottom w:val="none" w:sz="0" w:space="0" w:color="auto"/>
                <w:right w:val="none" w:sz="0" w:space="0" w:color="auto"/>
              </w:divBdr>
              <w:divsChild>
                <w:div w:id="17116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27078">
      <w:bodyDiv w:val="1"/>
      <w:marLeft w:val="0"/>
      <w:marRight w:val="0"/>
      <w:marTop w:val="0"/>
      <w:marBottom w:val="0"/>
      <w:divBdr>
        <w:top w:val="none" w:sz="0" w:space="0" w:color="auto"/>
        <w:left w:val="none" w:sz="0" w:space="0" w:color="auto"/>
        <w:bottom w:val="none" w:sz="0" w:space="0" w:color="auto"/>
        <w:right w:val="none" w:sz="0" w:space="0" w:color="auto"/>
      </w:divBdr>
      <w:divsChild>
        <w:div w:id="977757592">
          <w:marLeft w:val="0"/>
          <w:marRight w:val="0"/>
          <w:marTop w:val="0"/>
          <w:marBottom w:val="0"/>
          <w:divBdr>
            <w:top w:val="none" w:sz="0" w:space="0" w:color="auto"/>
            <w:left w:val="none" w:sz="0" w:space="0" w:color="auto"/>
            <w:bottom w:val="none" w:sz="0" w:space="0" w:color="auto"/>
            <w:right w:val="none" w:sz="0" w:space="0" w:color="auto"/>
          </w:divBdr>
          <w:divsChild>
            <w:div w:id="1274827223">
              <w:marLeft w:val="0"/>
              <w:marRight w:val="0"/>
              <w:marTop w:val="0"/>
              <w:marBottom w:val="0"/>
              <w:divBdr>
                <w:top w:val="none" w:sz="0" w:space="0" w:color="auto"/>
                <w:left w:val="none" w:sz="0" w:space="0" w:color="auto"/>
                <w:bottom w:val="none" w:sz="0" w:space="0" w:color="auto"/>
                <w:right w:val="none" w:sz="0" w:space="0" w:color="auto"/>
              </w:divBdr>
              <w:divsChild>
                <w:div w:id="17297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4151">
      <w:bodyDiv w:val="1"/>
      <w:marLeft w:val="0"/>
      <w:marRight w:val="0"/>
      <w:marTop w:val="0"/>
      <w:marBottom w:val="0"/>
      <w:divBdr>
        <w:top w:val="none" w:sz="0" w:space="0" w:color="auto"/>
        <w:left w:val="none" w:sz="0" w:space="0" w:color="auto"/>
        <w:bottom w:val="none" w:sz="0" w:space="0" w:color="auto"/>
        <w:right w:val="none" w:sz="0" w:space="0" w:color="auto"/>
      </w:divBdr>
      <w:divsChild>
        <w:div w:id="1308244030">
          <w:marLeft w:val="0"/>
          <w:marRight w:val="0"/>
          <w:marTop w:val="0"/>
          <w:marBottom w:val="0"/>
          <w:divBdr>
            <w:top w:val="none" w:sz="0" w:space="0" w:color="auto"/>
            <w:left w:val="none" w:sz="0" w:space="0" w:color="auto"/>
            <w:bottom w:val="none" w:sz="0" w:space="0" w:color="auto"/>
            <w:right w:val="none" w:sz="0" w:space="0" w:color="auto"/>
          </w:divBdr>
          <w:divsChild>
            <w:div w:id="1354765172">
              <w:marLeft w:val="0"/>
              <w:marRight w:val="0"/>
              <w:marTop w:val="0"/>
              <w:marBottom w:val="0"/>
              <w:divBdr>
                <w:top w:val="none" w:sz="0" w:space="0" w:color="auto"/>
                <w:left w:val="none" w:sz="0" w:space="0" w:color="auto"/>
                <w:bottom w:val="none" w:sz="0" w:space="0" w:color="auto"/>
                <w:right w:val="none" w:sz="0" w:space="0" w:color="auto"/>
              </w:divBdr>
              <w:divsChild>
                <w:div w:id="1329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54281">
      <w:bodyDiv w:val="1"/>
      <w:marLeft w:val="0"/>
      <w:marRight w:val="0"/>
      <w:marTop w:val="0"/>
      <w:marBottom w:val="0"/>
      <w:divBdr>
        <w:top w:val="none" w:sz="0" w:space="0" w:color="auto"/>
        <w:left w:val="none" w:sz="0" w:space="0" w:color="auto"/>
        <w:bottom w:val="none" w:sz="0" w:space="0" w:color="auto"/>
        <w:right w:val="none" w:sz="0" w:space="0" w:color="auto"/>
      </w:divBdr>
      <w:divsChild>
        <w:div w:id="1223833346">
          <w:marLeft w:val="0"/>
          <w:marRight w:val="0"/>
          <w:marTop w:val="0"/>
          <w:marBottom w:val="0"/>
          <w:divBdr>
            <w:top w:val="none" w:sz="0" w:space="0" w:color="auto"/>
            <w:left w:val="none" w:sz="0" w:space="0" w:color="auto"/>
            <w:bottom w:val="none" w:sz="0" w:space="0" w:color="auto"/>
            <w:right w:val="none" w:sz="0" w:space="0" w:color="auto"/>
          </w:divBdr>
          <w:divsChild>
            <w:div w:id="1529104131">
              <w:marLeft w:val="0"/>
              <w:marRight w:val="0"/>
              <w:marTop w:val="0"/>
              <w:marBottom w:val="0"/>
              <w:divBdr>
                <w:top w:val="none" w:sz="0" w:space="0" w:color="auto"/>
                <w:left w:val="none" w:sz="0" w:space="0" w:color="auto"/>
                <w:bottom w:val="none" w:sz="0" w:space="0" w:color="auto"/>
                <w:right w:val="none" w:sz="0" w:space="0" w:color="auto"/>
              </w:divBdr>
              <w:divsChild>
                <w:div w:id="11727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8186">
      <w:bodyDiv w:val="1"/>
      <w:marLeft w:val="0"/>
      <w:marRight w:val="0"/>
      <w:marTop w:val="0"/>
      <w:marBottom w:val="0"/>
      <w:divBdr>
        <w:top w:val="none" w:sz="0" w:space="0" w:color="auto"/>
        <w:left w:val="none" w:sz="0" w:space="0" w:color="auto"/>
        <w:bottom w:val="none" w:sz="0" w:space="0" w:color="auto"/>
        <w:right w:val="none" w:sz="0" w:space="0" w:color="auto"/>
      </w:divBdr>
      <w:divsChild>
        <w:div w:id="709652394">
          <w:marLeft w:val="0"/>
          <w:marRight w:val="0"/>
          <w:marTop w:val="0"/>
          <w:marBottom w:val="0"/>
          <w:divBdr>
            <w:top w:val="none" w:sz="0" w:space="0" w:color="auto"/>
            <w:left w:val="none" w:sz="0" w:space="0" w:color="auto"/>
            <w:bottom w:val="none" w:sz="0" w:space="0" w:color="auto"/>
            <w:right w:val="none" w:sz="0" w:space="0" w:color="auto"/>
          </w:divBdr>
          <w:divsChild>
            <w:div w:id="12151590">
              <w:marLeft w:val="0"/>
              <w:marRight w:val="0"/>
              <w:marTop w:val="0"/>
              <w:marBottom w:val="0"/>
              <w:divBdr>
                <w:top w:val="none" w:sz="0" w:space="0" w:color="auto"/>
                <w:left w:val="none" w:sz="0" w:space="0" w:color="auto"/>
                <w:bottom w:val="none" w:sz="0" w:space="0" w:color="auto"/>
                <w:right w:val="none" w:sz="0" w:space="0" w:color="auto"/>
              </w:divBdr>
              <w:divsChild>
                <w:div w:id="975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abriel/Library/Group%20Containers/UBF8T346G9.Office/User%20Content.localized/Templates.localized/doc-cart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Sta</b:Tag>
    <b:SourceType>Book</b:SourceType>
    <b:Guid>{353D2F3E-7ED0-A545-8BD1-3DB28B6240AD}</b:Guid>
    <b:Author>
      <b:Author>
        <b:NameList>
          <b:Person>
            <b:Last>Stallings</b:Last>
            <b:First>Williams</b:First>
          </b:Person>
        </b:NameList>
      </b:Author>
    </b:Author>
    <b:Title>Comunicaciones y Redes de Computadores</b:Title>
    <b:Year>2004</b:Year>
    <b:Publisher>Person Educación</b:Publisher>
    <b:Pages>896</b:Pages>
    <b:StandardNumber>9788420541105</b:StandardNumber>
    <b:RefOrder>1</b:RefOrder>
  </b:Source>
  <b:Source>
    <b:Tag>Don01</b:Tag>
    <b:SourceType>Book</b:SourceType>
    <b:Guid>{19759555-E6C4-A942-97CD-93E65CCCA8B0}</b:Guid>
    <b:Title>TCP/IP Sockets in C: Practical Guide for Programmers</b:Title>
    <b:Publisher>Morgan Kaufmann</b:Publisher>
    <b:Year>2001</b:Year>
    <b:Author>
      <b:Author>
        <b:NameList>
          <b:Person>
            <b:Last>Donahoo</b:Last>
            <b:Middle>J.</b:Middle>
            <b:First>Micheal</b:First>
          </b:Person>
          <b:Person>
            <b:Last>Calvert</b:Last>
            <b:Middle>L.</b:Middle>
            <b:First>Kenneth</b:First>
          </b:Person>
        </b:NameList>
      </b:Author>
    </b:Author>
    <b:Pages>130</b:Pages>
    <b:StandardNumber>1558608265</b:StandardNumber>
    <b:RefOrder>2</b:RefOrder>
  </b:Source>
  <b:Source>
    <b:Tag>WRi93</b:Tag>
    <b:SourceType>Book</b:SourceType>
    <b:Guid>{D12F20E9-04C5-CF42-9993-FCB568D48B4A}</b:Guid>
    <b:Author>
      <b:Author>
        <b:NameList>
          <b:Person>
            <b:Last>Stevens</b:Last>
            <b:First>W.</b:First>
            <b:Middle>Richard</b:Middle>
          </b:Person>
        </b:NameList>
      </b:Author>
    </b:Author>
    <b:Title>TCP/IP Illustrated Volume 1: The Protocols</b:Title>
    <b:Publisher>Addison Wesley</b:Publisher>
    <b:Year>1993</b:Year>
    <b:Volume>1</b:Volume>
    <b:NumberVolumes>2</b:NumberVolumes>
    <b:Pages>600</b:Pages>
    <b:StandardNumber>0201633469</b:StandardNumber>
    <b:RefOrder>3</b:RefOrder>
  </b:Source>
</b:Sources>
</file>

<file path=customXml/itemProps1.xml><?xml version="1.0" encoding="utf-8"?>
<ds:datastoreItem xmlns:ds="http://schemas.openxmlformats.org/officeDocument/2006/customXml" ds:itemID="{D728CD7D-46DE-D544-A3EA-AEE875361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doc-carta.dotx</Template>
  <TotalTime>20</TotalTime>
  <Pages>3</Pages>
  <Words>713</Words>
  <Characters>3924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UV</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Gabriel Astudillo</cp:lastModifiedBy>
  <cp:revision>3</cp:revision>
  <cp:lastPrinted>2018-11-19T19:53:00Z</cp:lastPrinted>
  <dcterms:created xsi:type="dcterms:W3CDTF">2020-04-24T20:55:00Z</dcterms:created>
  <dcterms:modified xsi:type="dcterms:W3CDTF">2020-04-24T21:15:00Z</dcterms:modified>
</cp:coreProperties>
</file>